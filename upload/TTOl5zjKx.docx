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EF3" w:rsidRDefault="00DF4EF3" w:rsidP="00334238">
      <w:pPr>
        <w:spacing w:after="120"/>
      </w:pPr>
    </w:p>
    <w:p w:rsidR="00DF4EF3" w:rsidRDefault="00DF4EF3" w:rsidP="00334238">
      <w:pPr>
        <w:spacing w:after="120"/>
      </w:pPr>
      <w:r>
        <w:t>To Whom It May Concern:</w:t>
      </w:r>
    </w:p>
    <w:p w:rsidR="00DF4EF3" w:rsidRPr="00902421" w:rsidRDefault="00DF4EF3" w:rsidP="00902421">
      <w:pPr>
        <w:spacing w:after="120"/>
      </w:pPr>
      <w:r w:rsidRPr="00902421">
        <w:t xml:space="preserve"> I am</w:t>
      </w:r>
      <w:r>
        <w:t xml:space="preserve"> a</w:t>
      </w:r>
      <w:r w:rsidRPr="00902421">
        <w:t xml:space="preserve"> recent graduate of </w:t>
      </w:r>
      <w:smartTag w:uri="urn:schemas-microsoft-com:office:smarttags" w:element="PlaceType">
        <w:r w:rsidRPr="00902421">
          <w:t>University</w:t>
        </w:r>
      </w:smartTag>
      <w:r w:rsidRPr="00902421">
        <w:t xml:space="preserve"> of </w:t>
      </w:r>
      <w:smartTag w:uri="urn:schemas-microsoft-com:office:smarttags" w:element="PlaceName">
        <w:r w:rsidRPr="00902421">
          <w:t>California</w:t>
        </w:r>
      </w:smartTag>
      <w:r w:rsidRPr="00902421">
        <w:t xml:space="preserve"> at San Diego (UCSD) who is looking forward to teaching English to students in </w:t>
      </w:r>
      <w:smartTag w:uri="urn:schemas-microsoft-com:office:smarttags" w:element="place">
        <w:r w:rsidRPr="00902421">
          <w:t>South America</w:t>
        </w:r>
      </w:smartTag>
      <w:r w:rsidRPr="00902421">
        <w:t xml:space="preserve">. Having traveled to </w:t>
      </w:r>
      <w:smartTag w:uri="urn:schemas-microsoft-com:office:smarttags" w:element="place">
        <w:r w:rsidRPr="00902421">
          <w:t>South America</w:t>
        </w:r>
      </w:smartTag>
      <w:r w:rsidRPr="00902421">
        <w:t xml:space="preserve"> in July and August of 2010, I have discovered a great interest and joy in its culture. To experience and teach students would full fill a desire to learn about another culture as well as give back to education. I feel a special connection to teaching as my father is a high school teacher and my mother also works in education.</w:t>
      </w:r>
    </w:p>
    <w:p w:rsidR="00DF4EF3" w:rsidRPr="00902421" w:rsidRDefault="00DF4EF3" w:rsidP="00902421">
      <w:pPr>
        <w:spacing w:after="120"/>
      </w:pPr>
      <w:r w:rsidRPr="00902421">
        <w:t xml:space="preserve">Apart from graduating from one of the most highly regarded public universities in the </w:t>
      </w:r>
      <w:smartTag w:uri="urn:schemas-microsoft-com:office:smarttags" w:element="country-region">
        <w:r w:rsidRPr="00902421">
          <w:t>United States</w:t>
        </w:r>
      </w:smartTag>
      <w:r w:rsidRPr="00902421">
        <w:t xml:space="preserve">, I have also recently </w:t>
      </w:r>
      <w:r>
        <w:t xml:space="preserve">worked as a substitute teacher in my home town of </w:t>
      </w:r>
      <w:smartTag w:uri="urn:schemas-microsoft-com:office:smarttags" w:element="City">
        <w:r>
          <w:t>Santa Rosa</w:t>
        </w:r>
      </w:smartTag>
      <w:r>
        <w:t xml:space="preserve">, 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>. In addition to substitute teaching, I mentored and tutored for</w:t>
      </w:r>
      <w:r w:rsidRPr="00902421">
        <w:t xml:space="preserve"> Club Xcite and the Teri Foundation. My responsibilities</w:t>
      </w:r>
      <w:r>
        <w:t xml:space="preserve"> in both positions</w:t>
      </w:r>
      <w:r w:rsidRPr="00902421">
        <w:t xml:space="preserve"> included the </w:t>
      </w:r>
      <w:r>
        <w:t>planning of curriculum, tutoring and mentoring of</w:t>
      </w:r>
      <w:r w:rsidRPr="00902421">
        <w:t xml:space="preserve"> mentally handicapped and underprivileged</w:t>
      </w:r>
      <w:r>
        <w:t xml:space="preserve"> children</w:t>
      </w:r>
      <w:r w:rsidRPr="00902421">
        <w:t xml:space="preserve">. Having been a Division II baseball player while attending UCSD, I enjoy all sports and can effectively communicate the fundamentals of athletics. I am an active volunteer in the Red Cross, American Heart Association and worked in the Intensive Care Unit at the </w:t>
      </w:r>
      <w:smartTag w:uri="urn:schemas-microsoft-com:office:smarttags" w:element="PlaceName">
        <w:smartTag w:uri="urn:schemas-microsoft-com:office:smarttags" w:element="place">
          <w:r w:rsidRPr="00902421">
            <w:t>UCSD</w:t>
          </w:r>
        </w:smartTag>
        <w:r w:rsidRPr="00902421">
          <w:t xml:space="preserve"> </w:t>
        </w:r>
        <w:smartTag w:uri="urn:schemas-microsoft-com:office:smarttags" w:element="PlaceType">
          <w:r w:rsidRPr="00902421">
            <w:t>Hospital</w:t>
          </w:r>
        </w:smartTag>
      </w:smartTag>
      <w:r w:rsidRPr="00902421">
        <w:t xml:space="preserve"> while being a full time student.</w:t>
      </w:r>
    </w:p>
    <w:p w:rsidR="00DF4EF3" w:rsidRPr="00902421" w:rsidRDefault="00DF4EF3" w:rsidP="00902421">
      <w:pPr>
        <w:spacing w:after="120"/>
      </w:pPr>
      <w:r w:rsidRPr="00902421">
        <w:t xml:space="preserve">Additionally, I was involved with College Works Painting (CWP). CWP is one of the Top 100 internships in the </w:t>
      </w:r>
      <w:smartTag w:uri="urn:schemas-microsoft-com:office:smarttags" w:element="country-region">
        <w:smartTag w:uri="urn:schemas-microsoft-com:office:smarttags" w:element="place">
          <w:r w:rsidRPr="00902421">
            <w:t>United States</w:t>
          </w:r>
        </w:smartTag>
      </w:smartTag>
      <w:r w:rsidRPr="00902421">
        <w:t xml:space="preserve"> and allows an individual to run their own business. CWP is meant for self-starters who are organized and completion oriented. During my internship I had to develop customer relationships, hire and manage workers, calculate contractual bids and monitor costs. I was one of the few interns that succeeded monetarily in a depressed economy. I feel this experience exposed me to numerous skills that are needed to succeed in all jobs; most importantly being able to effectively communicate. If you have any openings for an English teaching position, please consider me a candidate. You can see that my resume demonstrates a person of unusual dedication, efficiency and drive. </w:t>
      </w:r>
    </w:p>
    <w:p w:rsidR="00DF4EF3" w:rsidRPr="00902421" w:rsidRDefault="00DF4EF3" w:rsidP="005343E9">
      <w:pPr>
        <w:spacing w:after="60" w:line="240" w:lineRule="auto"/>
      </w:pPr>
      <w:r w:rsidRPr="00902421">
        <w:t>My experience and achievements include:</w:t>
      </w:r>
    </w:p>
    <w:p w:rsidR="00DF4EF3" w:rsidRPr="00D8267E" w:rsidRDefault="00DF4EF3" w:rsidP="00D8267E">
      <w:pPr>
        <w:pStyle w:val="Achievement"/>
        <w:numPr>
          <w:ilvl w:val="0"/>
          <w:numId w:val="13"/>
        </w:numPr>
        <w:spacing w:line="240" w:lineRule="auto"/>
        <w:ind w:right="0"/>
        <w:rPr>
          <w:rFonts w:ascii="Calibri" w:hAnsi="Calibri"/>
          <w:sz w:val="22"/>
          <w:szCs w:val="22"/>
        </w:rPr>
      </w:pPr>
      <w:r>
        <w:t xml:space="preserve">Substitute teacher in </w:t>
      </w:r>
      <w:smartTag w:uri="urn:schemas-microsoft-com:office:smarttags" w:element="PlaceName">
        <w:r>
          <w:t>Sonoma</w:t>
        </w:r>
      </w:smartTag>
      <w:r>
        <w:t xml:space="preserve"> </w:t>
      </w:r>
      <w:smartTag w:uri="urn:schemas-microsoft-com:office:smarttags" w:element="PlaceType">
        <w:r>
          <w:t>County</w:t>
        </w:r>
      </w:smartTag>
      <w:r>
        <w:t xml:space="preserve"> in </w:t>
      </w:r>
      <w:smartTag w:uri="urn:schemas-microsoft-com:office:smarttags" w:element="place">
        <w:smartTag w:uri="urn:schemas-microsoft-com:office:smarttags" w:element="State">
          <w:r>
            <w:t>California</w:t>
          </w:r>
        </w:smartTag>
      </w:smartTag>
      <w:r>
        <w:t xml:space="preserve"> school districts</w:t>
      </w:r>
    </w:p>
    <w:p w:rsidR="00DF4EF3" w:rsidRPr="00902421" w:rsidRDefault="00DF4EF3" w:rsidP="005343E9">
      <w:pPr>
        <w:pStyle w:val="Achievement"/>
        <w:numPr>
          <w:ilvl w:val="0"/>
          <w:numId w:val="13"/>
        </w:numPr>
        <w:spacing w:line="240" w:lineRule="auto"/>
        <w:ind w:right="0"/>
        <w:rPr>
          <w:rFonts w:ascii="Calibri" w:hAnsi="Calibri"/>
          <w:sz w:val="22"/>
          <w:szCs w:val="22"/>
        </w:rPr>
      </w:pPr>
      <w:r w:rsidRPr="00902421">
        <w:rPr>
          <w:rFonts w:ascii="Calibri" w:hAnsi="Calibri"/>
          <w:sz w:val="22"/>
          <w:szCs w:val="22"/>
        </w:rPr>
        <w:t>Taught mentally handicapped and underprivileged children at an elementary school in robotics and physical education.</w:t>
      </w:r>
    </w:p>
    <w:p w:rsidR="00DF4EF3" w:rsidRPr="00902421" w:rsidRDefault="00DF4EF3" w:rsidP="005343E9">
      <w:pPr>
        <w:pStyle w:val="Achievement"/>
        <w:numPr>
          <w:ilvl w:val="0"/>
          <w:numId w:val="13"/>
        </w:numPr>
        <w:spacing w:line="240" w:lineRule="auto"/>
        <w:ind w:right="0"/>
        <w:rPr>
          <w:rFonts w:ascii="Calibri" w:hAnsi="Calibri"/>
          <w:sz w:val="22"/>
          <w:szCs w:val="22"/>
        </w:rPr>
      </w:pPr>
      <w:r w:rsidRPr="00902421">
        <w:rPr>
          <w:rFonts w:ascii="Calibri" w:hAnsi="Calibri"/>
          <w:sz w:val="22"/>
          <w:szCs w:val="22"/>
        </w:rPr>
        <w:t>Tutored and mentored a high school student for his entire junior year.</w:t>
      </w:r>
    </w:p>
    <w:p w:rsidR="00DF4EF3" w:rsidRDefault="00DF4EF3" w:rsidP="005343E9">
      <w:pPr>
        <w:numPr>
          <w:ilvl w:val="0"/>
          <w:numId w:val="13"/>
        </w:numPr>
        <w:spacing w:after="60" w:line="240" w:lineRule="auto"/>
      </w:pPr>
      <w:r>
        <w:t>Have recently completed a Spanish III</w:t>
      </w:r>
      <w:r w:rsidRPr="00902421">
        <w:t xml:space="preserve"> </w:t>
      </w:r>
      <w:r>
        <w:t xml:space="preserve">course </w:t>
      </w:r>
      <w:r w:rsidRPr="00902421">
        <w:t xml:space="preserve">at </w:t>
      </w:r>
      <w:smartTag w:uri="urn:schemas-microsoft-com:office:smarttags" w:element="place">
        <w:smartTag w:uri="urn:schemas-microsoft-com:office:smarttags" w:element="PlaceName">
          <w:r w:rsidRPr="00902421">
            <w:t>Santa Rosa</w:t>
          </w:r>
        </w:smartTag>
        <w:r w:rsidRPr="00902421">
          <w:t xml:space="preserve"> </w:t>
        </w:r>
        <w:smartTag w:uri="urn:schemas-microsoft-com:office:smarttags" w:element="PlaceType">
          <w:r w:rsidRPr="00902421">
            <w:t>Junior College</w:t>
          </w:r>
        </w:smartTag>
      </w:smartTag>
      <w:r w:rsidRPr="00902421">
        <w:t xml:space="preserve"> in the fall of 2010</w:t>
      </w:r>
    </w:p>
    <w:p w:rsidR="00DF4EF3" w:rsidRPr="0045611E" w:rsidRDefault="00DF4EF3" w:rsidP="0045611E">
      <w:pPr>
        <w:pStyle w:val="Achievement"/>
        <w:numPr>
          <w:ilvl w:val="0"/>
          <w:numId w:val="13"/>
        </w:numPr>
        <w:spacing w:line="240" w:lineRule="auto"/>
        <w:ind w:right="0"/>
        <w:rPr>
          <w:rFonts w:ascii="Calibri" w:hAnsi="Calibri"/>
          <w:sz w:val="22"/>
          <w:szCs w:val="22"/>
        </w:rPr>
      </w:pPr>
      <w:r w:rsidRPr="00902421">
        <w:t>Hired, trained, and managed a five employee branch</w:t>
      </w:r>
      <w:r>
        <w:t xml:space="preserve"> in College Works Painting</w:t>
      </w:r>
    </w:p>
    <w:p w:rsidR="00DF4EF3" w:rsidRPr="00902421" w:rsidRDefault="00DF4EF3" w:rsidP="005343E9">
      <w:pPr>
        <w:numPr>
          <w:ilvl w:val="0"/>
          <w:numId w:val="13"/>
        </w:numPr>
        <w:spacing w:after="60" w:line="240" w:lineRule="auto"/>
      </w:pPr>
      <w:r w:rsidRPr="00902421">
        <w:t>Responsible for production management, customer relations and quality control in CWP</w:t>
      </w:r>
    </w:p>
    <w:p w:rsidR="00DF4EF3" w:rsidRDefault="00DF4EF3" w:rsidP="005343E9">
      <w:pPr>
        <w:numPr>
          <w:ilvl w:val="0"/>
          <w:numId w:val="13"/>
        </w:numPr>
        <w:spacing w:after="120" w:line="240" w:lineRule="auto"/>
      </w:pPr>
      <w:r w:rsidRPr="00902421">
        <w:t>Important Certificates:  CPR certified</w:t>
      </w:r>
      <w:r>
        <w:t>; Substitute Teacher certified; Graduated with B.S. in Economics (2010)</w:t>
      </w:r>
    </w:p>
    <w:p w:rsidR="00DF4EF3" w:rsidRPr="00902421" w:rsidRDefault="00DF4EF3" w:rsidP="005343E9">
      <w:pPr>
        <w:pStyle w:val="Achievement"/>
        <w:numPr>
          <w:ilvl w:val="0"/>
          <w:numId w:val="0"/>
        </w:numPr>
        <w:tabs>
          <w:tab w:val="left" w:pos="720"/>
        </w:tabs>
        <w:spacing w:after="120" w:line="276" w:lineRule="auto"/>
        <w:rPr>
          <w:rFonts w:ascii="Calibri" w:hAnsi="Calibri"/>
          <w:sz w:val="22"/>
          <w:szCs w:val="22"/>
        </w:rPr>
      </w:pPr>
      <w:r w:rsidRPr="00902421">
        <w:rPr>
          <w:rFonts w:ascii="Calibri" w:hAnsi="Calibri"/>
          <w:sz w:val="22"/>
          <w:szCs w:val="22"/>
        </w:rPr>
        <w:t xml:space="preserve">I have enclosed a copy of my resume, and I look forward to discussing why my background and skills would benefit your English program. </w:t>
      </w:r>
      <w:r>
        <w:rPr>
          <w:rFonts w:ascii="Calibri" w:hAnsi="Calibri"/>
          <w:sz w:val="22"/>
          <w:szCs w:val="22"/>
        </w:rPr>
        <w:t xml:space="preserve">Feel free to contact me at your earliest convenience. </w:t>
      </w:r>
    </w:p>
    <w:p w:rsidR="00DF4EF3" w:rsidRDefault="00DF4EF3" w:rsidP="00902421">
      <w:pPr>
        <w:pStyle w:val="Achievement"/>
        <w:numPr>
          <w:ilvl w:val="0"/>
          <w:numId w:val="0"/>
        </w:numPr>
        <w:tabs>
          <w:tab w:val="left" w:pos="720"/>
        </w:tabs>
        <w:spacing w:after="0" w:line="240" w:lineRule="auto"/>
        <w:rPr>
          <w:rFonts w:ascii="Calibri" w:hAnsi="Calibri"/>
          <w:sz w:val="22"/>
          <w:szCs w:val="22"/>
        </w:rPr>
      </w:pPr>
      <w:r w:rsidRPr="00902421">
        <w:rPr>
          <w:rFonts w:ascii="Calibri" w:hAnsi="Calibri"/>
          <w:sz w:val="22"/>
          <w:szCs w:val="22"/>
        </w:rPr>
        <w:t>Respectfully,</w:t>
      </w:r>
    </w:p>
    <w:p w:rsidR="00DF4EF3" w:rsidRDefault="00DF4EF3" w:rsidP="00902421">
      <w:pPr>
        <w:spacing w:after="0" w:line="240" w:lineRule="auto"/>
      </w:pPr>
    </w:p>
    <w:p w:rsidR="00DF4EF3" w:rsidRDefault="00DF4EF3" w:rsidP="00902421">
      <w:pPr>
        <w:spacing w:after="0" w:line="240" w:lineRule="auto"/>
      </w:pPr>
      <w:r w:rsidRPr="00902421">
        <w:t>Michael Thomson</w:t>
      </w:r>
    </w:p>
    <w:p w:rsidR="00DF4EF3" w:rsidRDefault="00DF4EF3" w:rsidP="00902421">
      <w:pPr>
        <w:spacing w:after="0" w:line="240" w:lineRule="auto"/>
      </w:pPr>
      <w:smartTag w:uri="urn:schemas-microsoft-com:office:smarttags" w:element="place">
        <w:r>
          <w:t>2022 Stonewood Drive</w:t>
        </w:r>
      </w:smartTag>
    </w:p>
    <w:p w:rsidR="00DF4EF3" w:rsidRDefault="00DF4EF3" w:rsidP="00902421">
      <w:pPr>
        <w:spacing w:after="0" w:line="240" w:lineRule="auto"/>
      </w:pPr>
      <w:smartTag w:uri="urn:schemas-microsoft-com:office:smarttags" w:element="place">
        <w:smartTag w:uri="urn:schemas-microsoft-com:office:smarttags" w:element="place">
          <w:r>
            <w:t>Santa Rosa</w:t>
          </w:r>
        </w:smartTag>
        <w:r>
          <w:t xml:space="preserve">, </w:t>
        </w:r>
        <w:smartTag w:uri="urn:schemas-microsoft-com:office:smarttags" w:element="place">
          <w:r>
            <w:t>California</w:t>
          </w:r>
        </w:smartTag>
      </w:smartTag>
      <w:r>
        <w:t xml:space="preserve"> </w:t>
      </w:r>
    </w:p>
    <w:p w:rsidR="00DF4EF3" w:rsidRDefault="00DF4EF3" w:rsidP="00902421">
      <w:pPr>
        <w:spacing w:after="0" w:line="240" w:lineRule="auto"/>
      </w:pPr>
      <w:smartTag w:uri="urn:schemas-microsoft-com:office:smarttags" w:element="place">
        <w:r>
          <w:t>USA</w:t>
        </w:r>
      </w:smartTag>
      <w:r>
        <w:t xml:space="preserve">  95404</w:t>
      </w:r>
    </w:p>
    <w:p w:rsidR="00DF4EF3" w:rsidRPr="00902421" w:rsidRDefault="00DF4EF3" w:rsidP="00902421">
      <w:pPr>
        <w:spacing w:after="0" w:line="240" w:lineRule="auto"/>
      </w:pPr>
      <w:r>
        <w:t>www.mkthomso12@yahoo.com</w:t>
      </w:r>
    </w:p>
    <w:sectPr w:rsidR="00DF4EF3" w:rsidRPr="00902421" w:rsidSect="005343E9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©öUAA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2560A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2CBA61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AE5CB2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4392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9B64D3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6279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610D8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FC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00B9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500CA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3570EB"/>
    <w:multiLevelType w:val="hybridMultilevel"/>
    <w:tmpl w:val="EB00F9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1E42BE2"/>
    <w:multiLevelType w:val="hybridMultilevel"/>
    <w:tmpl w:val="4E7434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5C52"/>
    <w:rsid w:val="00027A45"/>
    <w:rsid w:val="00035C42"/>
    <w:rsid w:val="000F2136"/>
    <w:rsid w:val="00102DA9"/>
    <w:rsid w:val="00204D5E"/>
    <w:rsid w:val="0021759C"/>
    <w:rsid w:val="0024265B"/>
    <w:rsid w:val="00292EE2"/>
    <w:rsid w:val="002E19B7"/>
    <w:rsid w:val="003069B6"/>
    <w:rsid w:val="00334238"/>
    <w:rsid w:val="00380D76"/>
    <w:rsid w:val="003B232E"/>
    <w:rsid w:val="003C05B5"/>
    <w:rsid w:val="003E1601"/>
    <w:rsid w:val="004037EE"/>
    <w:rsid w:val="004150B0"/>
    <w:rsid w:val="00424B92"/>
    <w:rsid w:val="00425FAC"/>
    <w:rsid w:val="00444415"/>
    <w:rsid w:val="00450F95"/>
    <w:rsid w:val="0045611E"/>
    <w:rsid w:val="004614AE"/>
    <w:rsid w:val="00463523"/>
    <w:rsid w:val="00494154"/>
    <w:rsid w:val="00495C30"/>
    <w:rsid w:val="004B604C"/>
    <w:rsid w:val="004E56BD"/>
    <w:rsid w:val="005343E9"/>
    <w:rsid w:val="005571E5"/>
    <w:rsid w:val="005B76D7"/>
    <w:rsid w:val="005C4384"/>
    <w:rsid w:val="005C587E"/>
    <w:rsid w:val="005F54F5"/>
    <w:rsid w:val="00621E59"/>
    <w:rsid w:val="006D40E9"/>
    <w:rsid w:val="006D6BB6"/>
    <w:rsid w:val="00717B2D"/>
    <w:rsid w:val="00731901"/>
    <w:rsid w:val="00735F88"/>
    <w:rsid w:val="007C1C21"/>
    <w:rsid w:val="00902421"/>
    <w:rsid w:val="0091531C"/>
    <w:rsid w:val="0092455F"/>
    <w:rsid w:val="00973336"/>
    <w:rsid w:val="009B0CED"/>
    <w:rsid w:val="00A64574"/>
    <w:rsid w:val="00AE5B47"/>
    <w:rsid w:val="00B0010E"/>
    <w:rsid w:val="00B43F69"/>
    <w:rsid w:val="00B822DE"/>
    <w:rsid w:val="00BE1F91"/>
    <w:rsid w:val="00C328E7"/>
    <w:rsid w:val="00C91395"/>
    <w:rsid w:val="00CA4042"/>
    <w:rsid w:val="00CB169B"/>
    <w:rsid w:val="00D67F96"/>
    <w:rsid w:val="00D8267E"/>
    <w:rsid w:val="00D84C52"/>
    <w:rsid w:val="00DE03B3"/>
    <w:rsid w:val="00DE5F29"/>
    <w:rsid w:val="00DF4EF3"/>
    <w:rsid w:val="00DF62DB"/>
    <w:rsid w:val="00E95725"/>
    <w:rsid w:val="00EB5820"/>
    <w:rsid w:val="00ED554F"/>
    <w:rsid w:val="00F276B4"/>
    <w:rsid w:val="00F424E1"/>
    <w:rsid w:val="00F710B4"/>
    <w:rsid w:val="00F85C52"/>
    <w:rsid w:val="00FD0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C52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9"/>
    <w:qFormat/>
    <w:rsid w:val="00EB58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EB5820"/>
    <w:rPr>
      <w:rFonts w:ascii="Times New Roman" w:hAnsi="Times New Roman" w:cs="Times New Roman"/>
      <w:b/>
      <w:bCs/>
      <w:sz w:val="27"/>
      <w:szCs w:val="27"/>
    </w:rPr>
  </w:style>
  <w:style w:type="paragraph" w:customStyle="1" w:styleId="Achievement">
    <w:name w:val="Achievement"/>
    <w:next w:val="Normal"/>
    <w:uiPriority w:val="99"/>
    <w:rsid w:val="00F85C52"/>
    <w:pPr>
      <w:numPr>
        <w:numId w:val="1"/>
      </w:numPr>
      <w:spacing w:after="60" w:line="220" w:lineRule="atLeast"/>
      <w:ind w:right="245"/>
      <w:jc w:val="both"/>
    </w:pPr>
    <w:rPr>
      <w:rFonts w:ascii="Arial" w:eastAsia="Batang" w:hAnsi="Arial"/>
      <w:spacing w:val="-5"/>
      <w:sz w:val="20"/>
      <w:szCs w:val="20"/>
    </w:rPr>
  </w:style>
  <w:style w:type="character" w:customStyle="1" w:styleId="sb-head-left">
    <w:name w:val="sb-head-left"/>
    <w:basedOn w:val="DefaultParagraphFont"/>
    <w:uiPriority w:val="99"/>
    <w:rsid w:val="00EB582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689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9446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8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99999"/>
                            <w:left w:val="single" w:sz="6" w:space="8" w:color="999999"/>
                            <w:bottom w:val="single" w:sz="6" w:space="8" w:color="999999"/>
                            <w:right w:val="single" w:sz="6" w:space="8" w:color="999999"/>
                          </w:divBdr>
                          <w:divsChild>
                            <w:div w:id="113968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68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8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68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454</Words>
  <Characters>2591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Whom It May Concern:</dc:title>
  <dc:subject/>
  <dc:creator>Michael Thomson</dc:creator>
  <cp:keywords/>
  <dc:description/>
  <cp:lastModifiedBy>Judy Thomson</cp:lastModifiedBy>
  <cp:revision>4</cp:revision>
  <cp:lastPrinted>2010-08-30T16:10:00Z</cp:lastPrinted>
  <dcterms:created xsi:type="dcterms:W3CDTF">2011-01-04T23:28:00Z</dcterms:created>
  <dcterms:modified xsi:type="dcterms:W3CDTF">2011-01-06T04:13:00Z</dcterms:modified>
</cp:coreProperties>
</file>