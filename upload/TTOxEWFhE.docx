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A45" w:rsidRDefault="00C00A45" w:rsidP="007B30CB">
      <w:pPr>
        <w:pStyle w:val="Name"/>
      </w:pPr>
      <w:r>
        <w:t>Libby Goldsmith</w:t>
      </w:r>
    </w:p>
    <w:tbl>
      <w:tblPr>
        <w:tblW w:w="1006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25"/>
        <w:gridCol w:w="1702"/>
        <w:gridCol w:w="7796"/>
        <w:gridCol w:w="142"/>
      </w:tblGrid>
      <w:tr w:rsidR="00C00A45" w:rsidTr="007B30CB">
        <w:trPr>
          <w:gridAfter w:val="1"/>
          <w:wAfter w:w="142" w:type="dxa"/>
          <w:trHeight w:val="396"/>
        </w:trPr>
        <w:tc>
          <w:tcPr>
            <w:tcW w:w="2127" w:type="dxa"/>
            <w:gridSpan w:val="2"/>
          </w:tcPr>
          <w:p w:rsidR="00C00A45" w:rsidRDefault="00377897" w:rsidP="000F08DD">
            <w:pPr>
              <w:pStyle w:val="SectionTitle"/>
            </w:pPr>
            <w:r>
              <w:t>Motivation</w:t>
            </w:r>
          </w:p>
        </w:tc>
        <w:tc>
          <w:tcPr>
            <w:tcW w:w="7796" w:type="dxa"/>
          </w:tcPr>
          <w:p w:rsidR="00C00A45" w:rsidRDefault="00177F1C" w:rsidP="00AD32F2">
            <w:pPr>
              <w:pStyle w:val="Objective"/>
              <w:framePr w:wrap="notBeside"/>
              <w:spacing w:after="80"/>
              <w:rPr>
                <w:rFonts w:ascii="Arial" w:hAnsi="Arial" w:cs="Arial"/>
                <w:position w:val="-6"/>
              </w:rPr>
            </w:pPr>
            <w:r>
              <w:rPr>
                <w:rFonts w:ascii="Arial" w:hAnsi="Arial" w:cs="Arial"/>
                <w:position w:val="-6"/>
              </w:rPr>
              <w:t>I am looking for the opportunity to</w:t>
            </w:r>
            <w:r w:rsidR="000A7BE9">
              <w:rPr>
                <w:rFonts w:ascii="Arial" w:hAnsi="Arial" w:cs="Arial"/>
                <w:position w:val="-6"/>
              </w:rPr>
              <w:t xml:space="preserve"> inspire students to learn</w:t>
            </w:r>
            <w:r w:rsidR="00377897">
              <w:rPr>
                <w:rFonts w:ascii="Arial" w:hAnsi="Arial" w:cs="Arial"/>
                <w:position w:val="-6"/>
              </w:rPr>
              <w:t xml:space="preserve"> English</w:t>
            </w:r>
            <w:r w:rsidR="00FE526F">
              <w:rPr>
                <w:rFonts w:ascii="Arial" w:hAnsi="Arial" w:cs="Arial"/>
                <w:position w:val="-6"/>
              </w:rPr>
              <w:t xml:space="preserve"> and would welcome the occasion to </w:t>
            </w:r>
            <w:r w:rsidR="00EA2BBF">
              <w:rPr>
                <w:rFonts w:ascii="Arial" w:hAnsi="Arial" w:cs="Arial"/>
                <w:position w:val="-6"/>
              </w:rPr>
              <w:t>extend</w:t>
            </w:r>
            <w:r w:rsidR="00FE526F">
              <w:rPr>
                <w:rFonts w:ascii="Arial" w:hAnsi="Arial" w:cs="Arial"/>
                <w:position w:val="-6"/>
              </w:rPr>
              <w:t xml:space="preserve"> my knowledge and experience to students in Chile</w:t>
            </w:r>
            <w:r w:rsidR="00AD32F2">
              <w:rPr>
                <w:rFonts w:ascii="Arial" w:hAnsi="Arial" w:cs="Arial"/>
                <w:position w:val="-6"/>
              </w:rPr>
              <w:t xml:space="preserve"> as well as challenge my own personal development</w:t>
            </w:r>
            <w:r w:rsidR="00FE526F">
              <w:rPr>
                <w:rFonts w:ascii="Arial" w:hAnsi="Arial" w:cs="Arial"/>
                <w:position w:val="-6"/>
              </w:rPr>
              <w:t>.</w:t>
            </w:r>
          </w:p>
        </w:tc>
      </w:tr>
      <w:tr w:rsidR="00177F1C" w:rsidTr="000A7BE9">
        <w:trPr>
          <w:gridAfter w:val="1"/>
          <w:wAfter w:w="142" w:type="dxa"/>
          <w:trHeight w:val="1044"/>
        </w:trPr>
        <w:tc>
          <w:tcPr>
            <w:tcW w:w="2127" w:type="dxa"/>
            <w:gridSpan w:val="2"/>
          </w:tcPr>
          <w:p w:rsidR="00177F1C" w:rsidRDefault="00177F1C" w:rsidP="0014141B">
            <w:pPr>
              <w:pStyle w:val="SectionTitle"/>
            </w:pPr>
            <w:r>
              <w:t>TEFL Experience</w:t>
            </w:r>
          </w:p>
        </w:tc>
        <w:tc>
          <w:tcPr>
            <w:tcW w:w="7796" w:type="dxa"/>
          </w:tcPr>
          <w:p w:rsidR="00177F1C" w:rsidRDefault="00AF4696" w:rsidP="00D74A57">
            <w:pPr>
              <w:pStyle w:val="Achievement"/>
            </w:pPr>
            <w:r>
              <w:t xml:space="preserve">2011 </w:t>
            </w:r>
            <w:r w:rsidR="009245D9">
              <w:t xml:space="preserve">completed </w:t>
            </w:r>
            <w:r w:rsidR="00177F1C">
              <w:t>1</w:t>
            </w:r>
            <w:r w:rsidR="00A5459C">
              <w:t>4</w:t>
            </w:r>
            <w:r w:rsidR="00177F1C">
              <w:t xml:space="preserve">0hr distance learning </w:t>
            </w:r>
            <w:r>
              <w:t xml:space="preserve">TEFL </w:t>
            </w:r>
            <w:r w:rsidR="00177F1C">
              <w:t>course</w:t>
            </w:r>
            <w:r w:rsidR="003C498F">
              <w:t xml:space="preserve"> which i</w:t>
            </w:r>
            <w:r>
              <w:t>ncluded</w:t>
            </w:r>
            <w:r w:rsidR="00A87881">
              <w:t xml:space="preserve"> 6hr teaching observation at a language school in Cambridge</w:t>
            </w:r>
            <w:r w:rsidR="00AD32F2">
              <w:t>, UK</w:t>
            </w:r>
            <w:r w:rsidR="00A87881">
              <w:t>.</w:t>
            </w:r>
          </w:p>
          <w:p w:rsidR="00C22107" w:rsidRPr="00C22107" w:rsidRDefault="009C55D9" w:rsidP="00D74A57">
            <w:pPr>
              <w:pStyle w:val="Achievement"/>
            </w:pPr>
            <w:r>
              <w:t xml:space="preserve">2011 </w:t>
            </w:r>
            <w:r w:rsidR="00C22107" w:rsidRPr="00C22107">
              <w:t>Teaching at LSI Cambridge</w:t>
            </w:r>
            <w:r w:rsidR="00AD32F2">
              <w:t>, UK.</w:t>
            </w:r>
          </w:p>
          <w:p w:rsidR="00AF4696" w:rsidRPr="00AF4696" w:rsidRDefault="00AF4696" w:rsidP="00D74A57">
            <w:pPr>
              <w:pStyle w:val="BodyText"/>
              <w:spacing w:before="20" w:after="0"/>
              <w:ind w:right="-357"/>
            </w:pPr>
            <w:r>
              <w:t>Member of The College of Teachers</w:t>
            </w:r>
          </w:p>
        </w:tc>
      </w:tr>
      <w:tr w:rsidR="000F08DD" w:rsidTr="00371376">
        <w:trPr>
          <w:gridAfter w:val="1"/>
          <w:wAfter w:w="142" w:type="dxa"/>
          <w:trHeight w:val="1283"/>
        </w:trPr>
        <w:tc>
          <w:tcPr>
            <w:tcW w:w="2127" w:type="dxa"/>
            <w:gridSpan w:val="2"/>
          </w:tcPr>
          <w:p w:rsidR="000F08DD" w:rsidRDefault="000F08DD" w:rsidP="000F08DD">
            <w:pPr>
              <w:pStyle w:val="SectionTitle"/>
            </w:pPr>
            <w:r>
              <w:t>Attributes</w:t>
            </w:r>
          </w:p>
        </w:tc>
        <w:tc>
          <w:tcPr>
            <w:tcW w:w="7796" w:type="dxa"/>
          </w:tcPr>
          <w:p w:rsidR="00C22107" w:rsidRDefault="000F08DD" w:rsidP="00C22107">
            <w:pPr>
              <w:pStyle w:val="Achievement"/>
            </w:pPr>
            <w:r>
              <w:t>Highly motivated</w:t>
            </w:r>
            <w:r w:rsidR="00C22107">
              <w:t>,</w:t>
            </w:r>
            <w:r>
              <w:t xml:space="preserve"> enthusiastic</w:t>
            </w:r>
            <w:r w:rsidR="00C22107">
              <w:t xml:space="preserve"> and result driven</w:t>
            </w:r>
            <w:r>
              <w:t>.</w:t>
            </w:r>
            <w:r w:rsidR="00D55A65">
              <w:t xml:space="preserve">  </w:t>
            </w:r>
          </w:p>
          <w:p w:rsidR="00C22107" w:rsidRDefault="00A44BF6" w:rsidP="00C22107">
            <w:pPr>
              <w:pStyle w:val="Achievement"/>
            </w:pPr>
            <w:r>
              <w:t>Strong organisational and interpersonal skills.</w:t>
            </w:r>
            <w:r w:rsidR="00C22107">
              <w:t xml:space="preserve"> Can work independently and as a team.</w:t>
            </w:r>
          </w:p>
          <w:p w:rsidR="00420CBF" w:rsidRDefault="00420CBF" w:rsidP="00C22107">
            <w:pPr>
              <w:pStyle w:val="Achievement"/>
            </w:pPr>
            <w:r>
              <w:t xml:space="preserve">Experience of presenting to </w:t>
            </w:r>
            <w:r w:rsidR="00A44BF6">
              <w:t>groups</w:t>
            </w:r>
            <w:r w:rsidR="00C22107">
              <w:t xml:space="preserve"> - internal and external</w:t>
            </w:r>
            <w:r>
              <w:t>.</w:t>
            </w:r>
          </w:p>
          <w:p w:rsidR="00420CBF" w:rsidRDefault="00A87881" w:rsidP="00C22107">
            <w:pPr>
              <w:pStyle w:val="Achievement"/>
            </w:pPr>
            <w:r>
              <w:t>Computer literate</w:t>
            </w:r>
            <w:r w:rsidR="00420CBF">
              <w:t>.</w:t>
            </w:r>
          </w:p>
          <w:p w:rsidR="00377897" w:rsidRPr="000F08DD" w:rsidRDefault="00377897" w:rsidP="00C22107">
            <w:pPr>
              <w:pStyle w:val="Achievement"/>
            </w:pPr>
            <w:r>
              <w:t xml:space="preserve">Experience of learning </w:t>
            </w:r>
            <w:r w:rsidR="00A5459C">
              <w:t>other</w:t>
            </w:r>
            <w:r>
              <w:t xml:space="preserve"> languages</w:t>
            </w:r>
            <w:r w:rsidR="000F08DD">
              <w:t>.</w:t>
            </w:r>
          </w:p>
        </w:tc>
      </w:tr>
      <w:tr w:rsidR="00177F1C" w:rsidTr="00371376">
        <w:trPr>
          <w:gridAfter w:val="1"/>
          <w:wAfter w:w="142" w:type="dxa"/>
          <w:trHeight w:val="595"/>
        </w:trPr>
        <w:tc>
          <w:tcPr>
            <w:tcW w:w="2127" w:type="dxa"/>
            <w:gridSpan w:val="2"/>
          </w:tcPr>
          <w:p w:rsidR="00177F1C" w:rsidRDefault="00177F1C" w:rsidP="0014141B">
            <w:pPr>
              <w:pStyle w:val="SectionTitle"/>
            </w:pPr>
            <w:r>
              <w:t>Languages</w:t>
            </w:r>
          </w:p>
        </w:tc>
        <w:tc>
          <w:tcPr>
            <w:tcW w:w="7796" w:type="dxa"/>
          </w:tcPr>
          <w:p w:rsidR="00177F1C" w:rsidRDefault="00177F1C" w:rsidP="00D55A65">
            <w:pPr>
              <w:pStyle w:val="Objective"/>
              <w:framePr w:wrap="notBeside"/>
              <w:spacing w:after="0"/>
              <w:rPr>
                <w:position w:val="-6"/>
              </w:rPr>
            </w:pPr>
            <w:r>
              <w:rPr>
                <w:position w:val="-6"/>
              </w:rPr>
              <w:t>Fluent French from living and working in France</w:t>
            </w:r>
          </w:p>
          <w:p w:rsidR="00177F1C" w:rsidRDefault="00177F1C" w:rsidP="0014141B">
            <w:pPr>
              <w:pStyle w:val="Objective"/>
              <w:framePr w:wrap="notBeside"/>
              <w:spacing w:before="0"/>
              <w:rPr>
                <w:position w:val="-6"/>
              </w:rPr>
            </w:pPr>
            <w:r>
              <w:rPr>
                <w:position w:val="-6"/>
              </w:rPr>
              <w:t>Intermediate S</w:t>
            </w:r>
            <w:r w:rsidR="00377897">
              <w:rPr>
                <w:position w:val="-6"/>
              </w:rPr>
              <w:t xml:space="preserve">panish from classroom study and </w:t>
            </w:r>
            <w:r>
              <w:rPr>
                <w:position w:val="-6"/>
              </w:rPr>
              <w:t>travels to South America</w:t>
            </w:r>
          </w:p>
        </w:tc>
      </w:tr>
      <w:tr w:rsidR="00C00A45" w:rsidTr="00FE526F">
        <w:trPr>
          <w:gridAfter w:val="2"/>
          <w:wAfter w:w="7938" w:type="dxa"/>
          <w:trHeight w:val="303"/>
        </w:trPr>
        <w:tc>
          <w:tcPr>
            <w:tcW w:w="2127" w:type="dxa"/>
            <w:gridSpan w:val="2"/>
          </w:tcPr>
          <w:p w:rsidR="00C00A45" w:rsidRDefault="00C00A45" w:rsidP="000F08DD">
            <w:pPr>
              <w:pStyle w:val="SectionTitle"/>
            </w:pPr>
            <w:r>
              <w:t>Work Experience</w:t>
            </w:r>
          </w:p>
        </w:tc>
      </w:tr>
      <w:tr w:rsidR="00D55A65" w:rsidTr="007B30CB">
        <w:trPr>
          <w:trHeight w:val="331"/>
        </w:trPr>
        <w:tc>
          <w:tcPr>
            <w:tcW w:w="425" w:type="dxa"/>
          </w:tcPr>
          <w:p w:rsidR="00D55A65" w:rsidRDefault="00D55A65">
            <w:pPr>
              <w:ind w:left="34" w:hanging="1"/>
            </w:pPr>
          </w:p>
        </w:tc>
        <w:tc>
          <w:tcPr>
            <w:tcW w:w="9640" w:type="dxa"/>
            <w:gridSpan w:val="3"/>
          </w:tcPr>
          <w:p w:rsidR="00D55A65" w:rsidRDefault="003C498F" w:rsidP="00D55A65">
            <w:pPr>
              <w:pStyle w:val="CompanyName"/>
              <w:rPr>
                <w:b/>
              </w:rPr>
            </w:pPr>
            <w:r>
              <w:t>Summer</w:t>
            </w:r>
            <w:r w:rsidR="00D55A65">
              <w:t xml:space="preserve"> 2011  TEFL English Teacher </w:t>
            </w:r>
            <w:r w:rsidR="00D55A65">
              <w:rPr>
                <w:b/>
              </w:rPr>
              <w:t>Language Studies International (LSI) Cambridge</w:t>
            </w:r>
            <w:r w:rsidR="00AD32F2">
              <w:rPr>
                <w:b/>
              </w:rPr>
              <w:t>, UK</w:t>
            </w:r>
          </w:p>
          <w:p w:rsidR="003C498F" w:rsidRDefault="00D55A65" w:rsidP="00C22107">
            <w:pPr>
              <w:pStyle w:val="Achievement"/>
            </w:pPr>
            <w:r>
              <w:t xml:space="preserve">Short term contract to provide additional </w:t>
            </w:r>
            <w:r w:rsidR="00452064">
              <w:t xml:space="preserve">teaching </w:t>
            </w:r>
            <w:r>
              <w:t xml:space="preserve">resource during peak summer season.  Language students from Europe </w:t>
            </w:r>
            <w:r w:rsidR="006F6354">
              <w:t>and around the world aged 16+.</w:t>
            </w:r>
          </w:p>
          <w:p w:rsidR="003C498F" w:rsidRDefault="003C498F" w:rsidP="00C22107">
            <w:pPr>
              <w:pStyle w:val="Achievement"/>
            </w:pPr>
            <w:r>
              <w:t xml:space="preserve">Daily morning lessons of </w:t>
            </w:r>
            <w:r w:rsidR="006F6354">
              <w:t>+</w:t>
            </w:r>
            <w:r>
              <w:t xml:space="preserve">3 hours.  Syllabus based on </w:t>
            </w:r>
            <w:r w:rsidR="00E35A41">
              <w:t>New English File</w:t>
            </w:r>
            <w:r>
              <w:t xml:space="preserve"> </w:t>
            </w:r>
            <w:r w:rsidR="009C55D9">
              <w:t xml:space="preserve">textbook </w:t>
            </w:r>
            <w:r>
              <w:t xml:space="preserve">however </w:t>
            </w:r>
            <w:r w:rsidR="009C55D9">
              <w:t xml:space="preserve">Lesson Plans supplemented with </w:t>
            </w:r>
            <w:r>
              <w:t xml:space="preserve">additional </w:t>
            </w:r>
            <w:r w:rsidR="009C55D9">
              <w:t>material to</w:t>
            </w:r>
            <w:r w:rsidR="00C22107">
              <w:t xml:space="preserve"> </w:t>
            </w:r>
            <w:r w:rsidR="009C55D9">
              <w:t xml:space="preserve">stimulate and </w:t>
            </w:r>
            <w:r w:rsidR="00C22107">
              <w:t>motivate students during entire session</w:t>
            </w:r>
            <w:r>
              <w:t>.</w:t>
            </w:r>
          </w:p>
          <w:p w:rsidR="003C498F" w:rsidRPr="00D55A65" w:rsidRDefault="003C498F" w:rsidP="00C22107">
            <w:pPr>
              <w:pStyle w:val="Achievement"/>
            </w:pPr>
            <w:r>
              <w:t>Responsible for student feedback &amp; grading.</w:t>
            </w:r>
          </w:p>
        </w:tc>
      </w:tr>
      <w:tr w:rsidR="000F08DD" w:rsidTr="007B30CB">
        <w:trPr>
          <w:trHeight w:val="331"/>
        </w:trPr>
        <w:tc>
          <w:tcPr>
            <w:tcW w:w="425" w:type="dxa"/>
          </w:tcPr>
          <w:p w:rsidR="000F08DD" w:rsidRDefault="000F08DD">
            <w:pPr>
              <w:ind w:left="34" w:hanging="1"/>
            </w:pPr>
          </w:p>
        </w:tc>
        <w:tc>
          <w:tcPr>
            <w:tcW w:w="9640" w:type="dxa"/>
            <w:gridSpan w:val="3"/>
          </w:tcPr>
          <w:p w:rsidR="000F08DD" w:rsidRPr="00B21B9F" w:rsidRDefault="000F08DD" w:rsidP="00FE526F">
            <w:pPr>
              <w:pStyle w:val="CompanyName"/>
              <w:rPr>
                <w:b/>
                <w:i w:val="0"/>
              </w:rPr>
            </w:pPr>
            <w:r w:rsidRPr="00B21B9F">
              <w:rPr>
                <w:b/>
                <w:i w:val="0"/>
              </w:rPr>
              <w:t>Oct 2008 to Dec 2008 - A planned sabbatical travelling to Brazil, Argentina and Chile</w:t>
            </w:r>
          </w:p>
        </w:tc>
      </w:tr>
      <w:tr w:rsidR="00C00A45" w:rsidTr="007B30CB">
        <w:trPr>
          <w:trHeight w:val="1663"/>
        </w:trPr>
        <w:tc>
          <w:tcPr>
            <w:tcW w:w="425" w:type="dxa"/>
          </w:tcPr>
          <w:p w:rsidR="00C00A45" w:rsidRDefault="00C00A45">
            <w:pPr>
              <w:ind w:left="34" w:hanging="1"/>
            </w:pPr>
          </w:p>
        </w:tc>
        <w:tc>
          <w:tcPr>
            <w:tcW w:w="9640" w:type="dxa"/>
            <w:gridSpan w:val="3"/>
          </w:tcPr>
          <w:p w:rsidR="00C00A45" w:rsidRDefault="00C00A45" w:rsidP="00FE526F">
            <w:pPr>
              <w:pStyle w:val="CompanyName"/>
              <w:rPr>
                <w:b/>
              </w:rPr>
            </w:pPr>
            <w:r>
              <w:t xml:space="preserve">January 2004 </w:t>
            </w:r>
            <w:r w:rsidRPr="000F08DD">
              <w:t xml:space="preserve">to </w:t>
            </w:r>
            <w:r w:rsidR="00377897">
              <w:t>June 2011</w:t>
            </w:r>
            <w:r w:rsidR="000F08DD">
              <w:t xml:space="preserve"> </w:t>
            </w:r>
            <w:r>
              <w:t xml:space="preserve"> </w:t>
            </w:r>
            <w:r w:rsidR="00D55A65" w:rsidRPr="003C498F">
              <w:t>Yusen</w:t>
            </w:r>
            <w:r w:rsidR="00AD32F2">
              <w:t xml:space="preserve"> Logistics</w:t>
            </w:r>
            <w:r w:rsidR="009E2C02">
              <w:t xml:space="preserve"> Ltd</w:t>
            </w:r>
            <w:r w:rsidR="00AD32F2">
              <w:t>, UK</w:t>
            </w:r>
          </w:p>
          <w:p w:rsidR="00C00A45" w:rsidRDefault="000F08DD" w:rsidP="000F08DD">
            <w:pPr>
              <w:pStyle w:val="BodyText"/>
              <w:spacing w:before="20" w:after="0" w:line="240" w:lineRule="auto"/>
              <w:ind w:left="-108" w:right="34"/>
            </w:pPr>
            <w:r>
              <w:rPr>
                <w:i/>
              </w:rPr>
              <w:t xml:space="preserve">Final </w:t>
            </w:r>
            <w:r w:rsidR="00C00A45">
              <w:rPr>
                <w:i/>
              </w:rPr>
              <w:t>Position</w:t>
            </w:r>
            <w:r w:rsidR="00C00A45">
              <w:t xml:space="preserve">: </w:t>
            </w:r>
            <w:r w:rsidR="00377897" w:rsidRPr="00377897">
              <w:rPr>
                <w:b/>
              </w:rPr>
              <w:t>Senior</w:t>
            </w:r>
            <w:r w:rsidR="00377897">
              <w:t xml:space="preserve"> </w:t>
            </w:r>
            <w:r w:rsidR="00475CA8">
              <w:rPr>
                <w:b/>
              </w:rPr>
              <w:t xml:space="preserve">Project </w:t>
            </w:r>
            <w:r>
              <w:rPr>
                <w:b/>
              </w:rPr>
              <w:t>Manager</w:t>
            </w:r>
          </w:p>
          <w:p w:rsidR="00AA6973" w:rsidRDefault="00C22107" w:rsidP="00C22107">
            <w:pPr>
              <w:pStyle w:val="Achievement"/>
            </w:pPr>
            <w:r>
              <w:t>Last p</w:t>
            </w:r>
            <w:r w:rsidR="00AA6973">
              <w:t xml:space="preserve">roject: managing the implementation of a new strategic distribution centre serving </w:t>
            </w:r>
            <w:r w:rsidR="00181F1C">
              <w:t xml:space="preserve">European </w:t>
            </w:r>
            <w:r w:rsidR="00AA6973">
              <w:t xml:space="preserve">6 markets.  </w:t>
            </w:r>
            <w:r w:rsidR="00181F1C">
              <w:t xml:space="preserve">Involved defining customer requirements, monitoring progress against plan and identifying internal resource.  Liaised with </w:t>
            </w:r>
            <w:r w:rsidR="00F96C50">
              <w:t xml:space="preserve">senior </w:t>
            </w:r>
            <w:r w:rsidR="00181F1C">
              <w:t>customer</w:t>
            </w:r>
            <w:r w:rsidR="00F96C50">
              <w:t xml:space="preserve"> sponsors</w:t>
            </w:r>
            <w:r w:rsidR="00181F1C">
              <w:t>, warehouse provider and market carriers.</w:t>
            </w:r>
          </w:p>
          <w:p w:rsidR="00A87881" w:rsidRDefault="00A87881" w:rsidP="00C22107">
            <w:pPr>
              <w:pStyle w:val="Achievement"/>
            </w:pPr>
            <w:r>
              <w:t xml:space="preserve">Mentoring individuals who take on a Project Manager role for </w:t>
            </w:r>
            <w:r w:rsidR="003C498F">
              <w:t xml:space="preserve">smaller </w:t>
            </w:r>
            <w:r>
              <w:t>local</w:t>
            </w:r>
            <w:r w:rsidR="003C498F">
              <w:t>ised</w:t>
            </w:r>
            <w:r>
              <w:t xml:space="preserve"> initiatives.</w:t>
            </w:r>
          </w:p>
          <w:p w:rsidR="00C00A45" w:rsidRDefault="00C00A45" w:rsidP="007B30CB">
            <w:pPr>
              <w:pStyle w:val="BodyText"/>
              <w:spacing w:before="40" w:after="0" w:line="240" w:lineRule="auto"/>
              <w:ind w:left="743" w:right="34"/>
            </w:pPr>
            <w:r>
              <w:rPr>
                <w:b/>
              </w:rPr>
              <w:t>European Logistics Consultant,</w:t>
            </w:r>
            <w:r>
              <w:t xml:space="preserve"> secondment to Pharmaceutical </w:t>
            </w:r>
            <w:r w:rsidR="00605A34">
              <w:t>C</w:t>
            </w:r>
            <w:r>
              <w:t>lient</w:t>
            </w:r>
          </w:p>
          <w:p w:rsidR="00C7387D" w:rsidRDefault="00085A38" w:rsidP="00C22107">
            <w:pPr>
              <w:pStyle w:val="Achievement"/>
            </w:pPr>
            <w:r>
              <w:t xml:space="preserve">Project </w:t>
            </w:r>
            <w:r w:rsidR="00934D0F">
              <w:t>M</w:t>
            </w:r>
            <w:r>
              <w:t>anage</w:t>
            </w:r>
            <w:r w:rsidR="00934D0F">
              <w:t xml:space="preserve">r </w:t>
            </w:r>
            <w:r w:rsidR="008043E2">
              <w:t xml:space="preserve">of a </w:t>
            </w:r>
            <w:r w:rsidR="004C2370">
              <w:t>new warehouse</w:t>
            </w:r>
            <w:r>
              <w:t xml:space="preserve"> </w:t>
            </w:r>
            <w:r w:rsidR="008043E2">
              <w:t>feasibility study</w:t>
            </w:r>
            <w:r w:rsidR="00A87881">
              <w:t xml:space="preserve"> to serve European markets. </w:t>
            </w:r>
            <w:r w:rsidR="00934D0F">
              <w:t>The role</w:t>
            </w:r>
            <w:r>
              <w:t xml:space="preserve"> involved coordinating with sales, finance, business process, IT and purchasing teams.</w:t>
            </w:r>
          </w:p>
        </w:tc>
      </w:tr>
      <w:tr w:rsidR="00C00A45" w:rsidTr="00D55A65">
        <w:trPr>
          <w:trHeight w:val="570"/>
        </w:trPr>
        <w:tc>
          <w:tcPr>
            <w:tcW w:w="425" w:type="dxa"/>
          </w:tcPr>
          <w:p w:rsidR="00C00A45" w:rsidRDefault="00C00A45">
            <w:pPr>
              <w:ind w:left="34" w:hanging="1"/>
            </w:pPr>
          </w:p>
        </w:tc>
        <w:tc>
          <w:tcPr>
            <w:tcW w:w="9640" w:type="dxa"/>
            <w:gridSpan w:val="3"/>
          </w:tcPr>
          <w:p w:rsidR="00C00A45" w:rsidRDefault="00C00A45" w:rsidP="00FE526F">
            <w:pPr>
              <w:pStyle w:val="CompanyName"/>
            </w:pPr>
            <w:r>
              <w:t xml:space="preserve">Jun 2003 to Dec 2003  </w:t>
            </w:r>
            <w:r w:rsidR="00B95B21" w:rsidRPr="00B95B21">
              <w:t>Safeway</w:t>
            </w:r>
            <w:r w:rsidR="00491D4A" w:rsidRPr="00B95B21">
              <w:t xml:space="preserve"> Supermarket</w:t>
            </w:r>
            <w:r w:rsidR="00B95B21" w:rsidRPr="00B95B21">
              <w:t>s</w:t>
            </w:r>
            <w:r w:rsidR="00B95B21">
              <w:t xml:space="preserve"> Ltd</w:t>
            </w:r>
            <w:r w:rsidR="00AD32F2">
              <w:t>, UK</w:t>
            </w:r>
          </w:p>
          <w:p w:rsidR="00C00A45" w:rsidRDefault="00491D4A" w:rsidP="00D55A65">
            <w:pPr>
              <w:pStyle w:val="BodyText"/>
              <w:spacing w:before="20" w:after="0" w:line="240" w:lineRule="auto"/>
              <w:ind w:left="-108" w:right="34"/>
            </w:pPr>
            <w:r>
              <w:rPr>
                <w:i/>
              </w:rPr>
              <w:t xml:space="preserve">6mth </w:t>
            </w:r>
            <w:r w:rsidR="00C00A45">
              <w:rPr>
                <w:i/>
              </w:rPr>
              <w:t>Contract Position</w:t>
            </w:r>
            <w:r w:rsidR="00C00A45">
              <w:t xml:space="preserve">: </w:t>
            </w:r>
            <w:r w:rsidR="00C00A45">
              <w:rPr>
                <w:b/>
              </w:rPr>
              <w:t>Category Supply Planner,</w:t>
            </w:r>
            <w:r w:rsidR="00C00A45">
              <w:t xml:space="preserve"> Fr</w:t>
            </w:r>
            <w:r w:rsidR="00D55A65">
              <w:t>esh Foods, Supply Chain Division</w:t>
            </w:r>
          </w:p>
        </w:tc>
      </w:tr>
      <w:tr w:rsidR="00C00A45" w:rsidTr="007B30CB">
        <w:trPr>
          <w:trHeight w:val="297"/>
        </w:trPr>
        <w:tc>
          <w:tcPr>
            <w:tcW w:w="425" w:type="dxa"/>
          </w:tcPr>
          <w:p w:rsidR="00C00A45" w:rsidRDefault="00C00A45">
            <w:pPr>
              <w:ind w:left="34" w:hanging="1"/>
            </w:pPr>
          </w:p>
        </w:tc>
        <w:tc>
          <w:tcPr>
            <w:tcW w:w="9640" w:type="dxa"/>
            <w:gridSpan w:val="3"/>
          </w:tcPr>
          <w:p w:rsidR="00C00A45" w:rsidRPr="00B21B9F" w:rsidRDefault="00C00A45" w:rsidP="00FE526F">
            <w:pPr>
              <w:pStyle w:val="CompanyName"/>
              <w:rPr>
                <w:b/>
                <w:i w:val="0"/>
              </w:rPr>
            </w:pPr>
            <w:r w:rsidRPr="00B21B9F">
              <w:rPr>
                <w:b/>
                <w:i w:val="0"/>
              </w:rPr>
              <w:t>Nov 2001 to May 2003 - A planned career break travelling and working</w:t>
            </w:r>
            <w:r w:rsidR="000F08DD" w:rsidRPr="00B21B9F">
              <w:rPr>
                <w:b/>
                <w:i w:val="0"/>
              </w:rPr>
              <w:t xml:space="preserve"> in Australia</w:t>
            </w:r>
          </w:p>
        </w:tc>
      </w:tr>
      <w:tr w:rsidR="00C00A45" w:rsidTr="00EA25EC">
        <w:trPr>
          <w:trHeight w:val="215"/>
        </w:trPr>
        <w:tc>
          <w:tcPr>
            <w:tcW w:w="425" w:type="dxa"/>
          </w:tcPr>
          <w:p w:rsidR="00C00A45" w:rsidRDefault="00C00A45">
            <w:pPr>
              <w:ind w:left="34" w:hanging="1"/>
            </w:pPr>
          </w:p>
        </w:tc>
        <w:tc>
          <w:tcPr>
            <w:tcW w:w="9640" w:type="dxa"/>
            <w:gridSpan w:val="3"/>
          </w:tcPr>
          <w:p w:rsidR="00C00A45" w:rsidRDefault="00C00A45" w:rsidP="00EA25EC">
            <w:pPr>
              <w:pStyle w:val="CompanyName"/>
            </w:pPr>
            <w:r>
              <w:t>Feb 1999 to Nov 2001</w:t>
            </w:r>
            <w:r w:rsidR="000F08DD">
              <w:t xml:space="preserve"> </w:t>
            </w:r>
            <w:r>
              <w:t xml:space="preserve"> </w:t>
            </w:r>
            <w:r w:rsidR="00AD32F2">
              <w:t>Sainsbury’s Supermarkets Ltd, UK</w:t>
            </w:r>
          </w:p>
          <w:p w:rsidR="003C498F" w:rsidRPr="003C498F" w:rsidRDefault="003C498F" w:rsidP="00C22107">
            <w:pPr>
              <w:ind w:left="-108"/>
            </w:pPr>
            <w:r>
              <w:rPr>
                <w:i/>
              </w:rPr>
              <w:t>Final Position</w:t>
            </w:r>
            <w:r>
              <w:t xml:space="preserve">: </w:t>
            </w:r>
            <w:r>
              <w:rPr>
                <w:b/>
              </w:rPr>
              <w:t>Business Integration Champion,</w:t>
            </w:r>
            <w:r>
              <w:t xml:space="preserve"> Network Renewal Programme</w:t>
            </w:r>
          </w:p>
        </w:tc>
      </w:tr>
      <w:tr w:rsidR="00C00A45" w:rsidTr="007B30CB">
        <w:trPr>
          <w:trHeight w:val="587"/>
        </w:trPr>
        <w:tc>
          <w:tcPr>
            <w:tcW w:w="425" w:type="dxa"/>
          </w:tcPr>
          <w:p w:rsidR="00C00A45" w:rsidRDefault="00C00A45">
            <w:pPr>
              <w:ind w:left="34" w:hanging="1"/>
            </w:pPr>
          </w:p>
        </w:tc>
        <w:tc>
          <w:tcPr>
            <w:tcW w:w="9640" w:type="dxa"/>
            <w:gridSpan w:val="3"/>
          </w:tcPr>
          <w:p w:rsidR="00C00A45" w:rsidRDefault="00C00A45" w:rsidP="00FE526F">
            <w:pPr>
              <w:pStyle w:val="CompanyName"/>
              <w:rPr>
                <w:sz w:val="18"/>
              </w:rPr>
            </w:pPr>
            <w:r>
              <w:t>Nov 1996 – Feb 1999</w:t>
            </w:r>
            <w:r w:rsidR="000F08DD">
              <w:t xml:space="preserve"> </w:t>
            </w:r>
            <w:r w:rsidR="000F08DD" w:rsidRPr="00D55A65">
              <w:t xml:space="preserve"> </w:t>
            </w:r>
            <w:r w:rsidR="00AD32F2">
              <w:t>TDG Logistics</w:t>
            </w:r>
            <w:r w:rsidR="009E2C02">
              <w:t xml:space="preserve"> Ltd</w:t>
            </w:r>
            <w:r w:rsidR="00AD32F2">
              <w:t>, UK</w:t>
            </w:r>
          </w:p>
          <w:p w:rsidR="00C00A45" w:rsidRDefault="00C00A45" w:rsidP="000F08DD">
            <w:pPr>
              <w:pStyle w:val="Objective"/>
              <w:framePr w:wrap="notBeside"/>
              <w:spacing w:before="20" w:after="0"/>
              <w:ind w:left="-108"/>
            </w:pPr>
            <w:r>
              <w:rPr>
                <w:i/>
              </w:rPr>
              <w:t>Final Position</w:t>
            </w:r>
            <w:r>
              <w:t xml:space="preserve">: </w:t>
            </w:r>
            <w:r>
              <w:rPr>
                <w:b/>
              </w:rPr>
              <w:t>Senior Analyst,</w:t>
            </w:r>
            <w:r>
              <w:t xml:space="preserve"> Business Development, Pape</w:t>
            </w:r>
            <w:r w:rsidR="003C498F">
              <w:t>r &amp; Packaging Sector</w:t>
            </w:r>
          </w:p>
        </w:tc>
      </w:tr>
      <w:tr w:rsidR="00C00A45" w:rsidTr="00AF063A">
        <w:trPr>
          <w:trHeight w:val="710"/>
        </w:trPr>
        <w:tc>
          <w:tcPr>
            <w:tcW w:w="425" w:type="dxa"/>
          </w:tcPr>
          <w:p w:rsidR="00C00A45" w:rsidRDefault="00C00A45">
            <w:pPr>
              <w:ind w:left="34" w:hanging="1"/>
            </w:pPr>
          </w:p>
        </w:tc>
        <w:tc>
          <w:tcPr>
            <w:tcW w:w="9640" w:type="dxa"/>
            <w:gridSpan w:val="3"/>
          </w:tcPr>
          <w:p w:rsidR="00C00A45" w:rsidRDefault="000F08DD" w:rsidP="00FE526F">
            <w:pPr>
              <w:pStyle w:val="CompanyName"/>
            </w:pPr>
            <w:r>
              <w:t>Jan – Aug 1996</w:t>
            </w:r>
            <w:r>
              <w:tab/>
              <w:t xml:space="preserve">C&amp;A, </w:t>
            </w:r>
            <w:r w:rsidR="00C00A45">
              <w:t>Int</w:t>
            </w:r>
            <w:r>
              <w:t xml:space="preserve">ernational Clothing Retailer, </w:t>
            </w:r>
            <w:r w:rsidR="00C00A45">
              <w:t>France</w:t>
            </w:r>
          </w:p>
          <w:p w:rsidR="00C00A45" w:rsidRDefault="00C00A45" w:rsidP="00C22107">
            <w:pPr>
              <w:pStyle w:val="Achievement"/>
              <w:numPr>
                <w:ilvl w:val="0"/>
                <w:numId w:val="0"/>
              </w:numPr>
              <w:ind w:left="-108"/>
            </w:pPr>
            <w:r w:rsidRPr="006F6354">
              <w:rPr>
                <w:rFonts w:ascii="Arial" w:hAnsi="Arial" w:cs="Arial"/>
                <w:i/>
                <w:sz w:val="18"/>
              </w:rPr>
              <w:t>European Placement Scheme</w:t>
            </w:r>
            <w:r w:rsidR="00491D4A">
              <w:t>: 8 month placement gaining exposure to store operations</w:t>
            </w:r>
            <w:r w:rsidR="00A87881">
              <w:t>.</w:t>
            </w:r>
            <w:r w:rsidR="00491D4A">
              <w:t xml:space="preserve"> French speaking.</w:t>
            </w:r>
          </w:p>
        </w:tc>
      </w:tr>
      <w:tr w:rsidR="00C00A45" w:rsidTr="00AF063A">
        <w:trPr>
          <w:trHeight w:val="1671"/>
        </w:trPr>
        <w:tc>
          <w:tcPr>
            <w:tcW w:w="2127" w:type="dxa"/>
            <w:gridSpan w:val="2"/>
          </w:tcPr>
          <w:p w:rsidR="00C00A45" w:rsidRDefault="00C00A45" w:rsidP="000F08DD">
            <w:pPr>
              <w:pStyle w:val="SectionTitle"/>
            </w:pPr>
            <w:r>
              <w:t>Education</w:t>
            </w:r>
          </w:p>
        </w:tc>
        <w:tc>
          <w:tcPr>
            <w:tcW w:w="7938" w:type="dxa"/>
            <w:gridSpan w:val="2"/>
            <w:tcMar>
              <w:left w:w="57" w:type="dxa"/>
              <w:right w:w="57" w:type="dxa"/>
            </w:tcMar>
          </w:tcPr>
          <w:p w:rsidR="00C00A45" w:rsidRDefault="00C00A45" w:rsidP="00420CBF">
            <w:pPr>
              <w:pStyle w:val="Institution"/>
              <w:spacing w:before="80"/>
            </w:pPr>
            <w:r w:rsidRPr="00B95B21">
              <w:t>1994 - 1995</w:t>
            </w:r>
            <w:r w:rsidRPr="00B95B21">
              <w:tab/>
            </w:r>
            <w:r w:rsidRPr="00903F62">
              <w:rPr>
                <w:rFonts w:ascii="Times New Roman" w:hAnsi="Times New Roman" w:cs="Times New Roman"/>
              </w:rPr>
              <w:t>UMIST</w:t>
            </w:r>
            <w:r w:rsidR="000F08DD">
              <w:rPr>
                <w:rFonts w:ascii="Times New Roman" w:hAnsi="Times New Roman" w:cs="Times New Roman"/>
              </w:rPr>
              <w:t xml:space="preserve"> </w:t>
            </w:r>
            <w:r>
              <w:t>MSc Operations Management</w:t>
            </w:r>
          </w:p>
          <w:p w:rsidR="00C00A45" w:rsidRDefault="00C00A45" w:rsidP="004A78EA">
            <w:pPr>
              <w:pStyle w:val="Institution"/>
              <w:spacing w:before="80"/>
            </w:pPr>
            <w:r>
              <w:t>1990 - 1994</w:t>
            </w:r>
            <w:r>
              <w:tab/>
            </w:r>
            <w:r w:rsidRPr="00903F62">
              <w:rPr>
                <w:rFonts w:ascii="Times New Roman" w:hAnsi="Times New Roman" w:cs="Times New Roman"/>
              </w:rPr>
              <w:t>CRANFIELD UNIVERSITY</w:t>
            </w:r>
            <w:r w:rsidR="000F08DD">
              <w:rPr>
                <w:rFonts w:ascii="Times New Roman" w:hAnsi="Times New Roman" w:cs="Times New Roman"/>
              </w:rPr>
              <w:t xml:space="preserve"> </w:t>
            </w:r>
            <w:r>
              <w:t>Class 2(i) BSc (Hons) Marketing &amp; Food Management</w:t>
            </w:r>
          </w:p>
          <w:p w:rsidR="00C00A45" w:rsidRDefault="00AF4696" w:rsidP="00AF4696">
            <w:pPr>
              <w:pStyle w:val="Institution"/>
              <w:spacing w:before="0"/>
              <w:ind w:left="317"/>
            </w:pPr>
            <w:r>
              <w:t xml:space="preserve">1993 – </w:t>
            </w:r>
            <w:r w:rsidR="00C00A45">
              <w:t>Erasmus Exchan</w:t>
            </w:r>
            <w:r w:rsidR="00AD32F2">
              <w:t>ge Programme</w:t>
            </w:r>
            <w:r w:rsidR="009E2C02">
              <w:t>,</w:t>
            </w:r>
            <w:r w:rsidR="00AD32F2">
              <w:t xml:space="preserve"> The Netherlands</w:t>
            </w:r>
          </w:p>
          <w:p w:rsidR="00491D4A" w:rsidRPr="00B95B21" w:rsidRDefault="00452064" w:rsidP="00452064">
            <w:pPr>
              <w:pStyle w:val="Institution"/>
              <w:tabs>
                <w:tab w:val="left" w:pos="5535"/>
              </w:tabs>
              <w:spacing w:before="0"/>
              <w:ind w:left="317"/>
            </w:pPr>
            <w:r>
              <w:t xml:space="preserve">1992 – </w:t>
            </w:r>
            <w:r w:rsidR="002305E3" w:rsidRPr="00B95B21">
              <w:t>MASSEY FERGUSON</w:t>
            </w:r>
            <w:r>
              <w:t>, International Engineering</w:t>
            </w:r>
            <w:r w:rsidR="009E2C02">
              <w:t>,</w:t>
            </w:r>
            <w:r>
              <w:t xml:space="preserve"> </w:t>
            </w:r>
            <w:r w:rsidR="00491D4A" w:rsidRPr="00B95B21">
              <w:t>France</w:t>
            </w:r>
          </w:p>
          <w:p w:rsidR="00491D4A" w:rsidRPr="00491D4A" w:rsidRDefault="00491D4A" w:rsidP="00AF4696">
            <w:pPr>
              <w:pStyle w:val="JobTitle"/>
            </w:pPr>
            <w:r w:rsidRPr="00177F1C">
              <w:rPr>
                <w:b w:val="0"/>
              </w:rPr>
              <w:t>Pricing Analyst, Commercial Department</w:t>
            </w:r>
            <w:r>
              <w:t xml:space="preserve"> </w:t>
            </w:r>
            <w:r w:rsidR="002305E3">
              <w:t>–</w:t>
            </w:r>
            <w:r>
              <w:t xml:space="preserve"> </w:t>
            </w:r>
            <w:r w:rsidR="002305E3" w:rsidRPr="002305E3">
              <w:rPr>
                <w:b w:val="0"/>
              </w:rPr>
              <w:t xml:space="preserve">University </w:t>
            </w:r>
            <w:r w:rsidR="002305E3">
              <w:rPr>
                <w:b w:val="0"/>
              </w:rPr>
              <w:t>placement;</w:t>
            </w:r>
            <w:r w:rsidR="002305E3" w:rsidRPr="002305E3">
              <w:rPr>
                <w:b w:val="0"/>
              </w:rPr>
              <w:t xml:space="preserve"> French </w:t>
            </w:r>
            <w:r w:rsidR="002305E3">
              <w:rPr>
                <w:b w:val="0"/>
              </w:rPr>
              <w:t>s</w:t>
            </w:r>
            <w:r w:rsidR="002305E3" w:rsidRPr="002305E3">
              <w:rPr>
                <w:b w:val="0"/>
              </w:rPr>
              <w:t>peaking</w:t>
            </w:r>
          </w:p>
        </w:tc>
      </w:tr>
      <w:tr w:rsidR="00C00A45" w:rsidTr="00EA25EC">
        <w:trPr>
          <w:trHeight w:val="563"/>
        </w:trPr>
        <w:tc>
          <w:tcPr>
            <w:tcW w:w="2127" w:type="dxa"/>
            <w:gridSpan w:val="2"/>
          </w:tcPr>
          <w:p w:rsidR="00C00A45" w:rsidRDefault="00C00A45" w:rsidP="000F08DD">
            <w:pPr>
              <w:pStyle w:val="SectionTitle"/>
            </w:pPr>
            <w:r>
              <w:t>Interests</w:t>
            </w:r>
          </w:p>
        </w:tc>
        <w:tc>
          <w:tcPr>
            <w:tcW w:w="7938" w:type="dxa"/>
            <w:gridSpan w:val="2"/>
            <w:vAlign w:val="center"/>
          </w:tcPr>
          <w:p w:rsidR="00C00A45" w:rsidRDefault="00475CA8" w:rsidP="00181F1C">
            <w:pPr>
              <w:pStyle w:val="BodyText"/>
              <w:spacing w:after="0"/>
            </w:pPr>
            <w:r>
              <w:t>Sports – swimming, skiing,</w:t>
            </w:r>
            <w:r w:rsidR="00C00A45">
              <w:t xml:space="preserve"> sailing. Enjoy cooking, the arts and travel.</w:t>
            </w:r>
          </w:p>
          <w:p w:rsidR="00B961C8" w:rsidRDefault="007A17B0" w:rsidP="006F6354">
            <w:pPr>
              <w:pStyle w:val="BodyText"/>
              <w:spacing w:after="0"/>
              <w:ind w:right="-357"/>
            </w:pPr>
            <w:r>
              <w:t>V</w:t>
            </w:r>
            <w:r w:rsidR="00EA25EC">
              <w:t>o</w:t>
            </w:r>
            <w:r>
              <w:t xml:space="preserve">lunteer </w:t>
            </w:r>
            <w:r w:rsidR="006F6354">
              <w:t>at</w:t>
            </w:r>
            <w:r>
              <w:t xml:space="preserve"> </w:t>
            </w:r>
            <w:r w:rsidR="006F6354">
              <w:t>local t</w:t>
            </w:r>
            <w:r>
              <w:t xml:space="preserve">own </w:t>
            </w:r>
            <w:r w:rsidR="006F6354">
              <w:t>f</w:t>
            </w:r>
            <w:r>
              <w:t>estival</w:t>
            </w:r>
            <w:r w:rsidR="006F6354">
              <w:t xml:space="preserve"> weekend</w:t>
            </w:r>
            <w:r>
              <w:t xml:space="preserve"> –</w:t>
            </w:r>
            <w:r w:rsidR="00EA25EC">
              <w:t xml:space="preserve"> committee member</w:t>
            </w:r>
            <w:r w:rsidR="006F6354">
              <w:t xml:space="preserve"> for 2 years</w:t>
            </w:r>
            <w:r w:rsidR="00EA25EC">
              <w:t>.</w:t>
            </w:r>
          </w:p>
        </w:tc>
      </w:tr>
    </w:tbl>
    <w:p w:rsidR="004B1998" w:rsidRDefault="004B1998" w:rsidP="004B1998">
      <w:pPr>
        <w:jc w:val="both"/>
      </w:pPr>
    </w:p>
    <w:p w:rsidR="00181F1C" w:rsidRPr="004B1998" w:rsidRDefault="00181F1C" w:rsidP="004B1998">
      <w:pPr>
        <w:jc w:val="both"/>
        <w:rPr>
          <w:rFonts w:ascii="Arial" w:hAnsi="Arial" w:cs="Arial"/>
        </w:rPr>
      </w:pPr>
    </w:p>
    <w:p w:rsidR="004B1998" w:rsidRDefault="004B1998" w:rsidP="004B1998">
      <w:pPr>
        <w:jc w:val="both"/>
        <w:rPr>
          <w:rFonts w:ascii="Arial" w:hAnsi="Arial" w:cs="Arial"/>
        </w:rPr>
      </w:pPr>
    </w:p>
    <w:p w:rsidR="006A6F74" w:rsidRPr="004B1998" w:rsidRDefault="006A6F74" w:rsidP="004B1998">
      <w:pPr>
        <w:jc w:val="both"/>
        <w:rPr>
          <w:rFonts w:ascii="Arial" w:hAnsi="Arial" w:cs="Arial"/>
        </w:rPr>
      </w:pPr>
    </w:p>
    <w:p w:rsidR="004B1998" w:rsidRPr="004B1998" w:rsidRDefault="00982D22" w:rsidP="00181F1C">
      <w:pPr>
        <w:ind w:left="5812"/>
        <w:jc w:val="both"/>
        <w:rPr>
          <w:rFonts w:ascii="Arial" w:hAnsi="Arial" w:cs="Arial"/>
        </w:rPr>
      </w:pPr>
      <w:r>
        <w:rPr>
          <w:rFonts w:ascii="Arial" w:hAnsi="Arial" w:cs="Arial"/>
        </w:rPr>
        <w:t>Andes Hostel</w:t>
      </w:r>
    </w:p>
    <w:p w:rsidR="004B1998" w:rsidRPr="004B1998" w:rsidRDefault="001D23B2" w:rsidP="00181F1C">
      <w:pPr>
        <w:ind w:left="5812"/>
        <w:jc w:val="both"/>
        <w:rPr>
          <w:rFonts w:ascii="Arial" w:hAnsi="Arial" w:cs="Arial"/>
        </w:rPr>
      </w:pPr>
      <w:r w:rsidRPr="001D23B2">
        <w:rPr>
          <w:rFonts w:ascii="Arial" w:hAnsi="Arial" w:cs="Arial"/>
        </w:rPr>
        <w:t>Monjitas 506</w:t>
      </w:r>
    </w:p>
    <w:p w:rsidR="004B1998" w:rsidRPr="004B1998" w:rsidRDefault="00982D22" w:rsidP="00181F1C">
      <w:pPr>
        <w:ind w:left="5812"/>
        <w:jc w:val="both"/>
        <w:rPr>
          <w:rFonts w:ascii="Arial" w:hAnsi="Arial" w:cs="Arial"/>
        </w:rPr>
      </w:pPr>
      <w:r>
        <w:rPr>
          <w:rFonts w:ascii="Arial" w:hAnsi="Arial" w:cs="Arial"/>
        </w:rPr>
        <w:t>Santiago</w:t>
      </w:r>
    </w:p>
    <w:p w:rsidR="004B1998" w:rsidRPr="004B1998" w:rsidRDefault="004B1998" w:rsidP="00181F1C">
      <w:pPr>
        <w:ind w:left="5812"/>
        <w:jc w:val="both"/>
        <w:rPr>
          <w:rFonts w:ascii="Arial" w:hAnsi="Arial" w:cs="Arial"/>
        </w:rPr>
      </w:pPr>
    </w:p>
    <w:p w:rsidR="004B1998" w:rsidRPr="004B1998" w:rsidRDefault="00982D22" w:rsidP="00181F1C">
      <w:pPr>
        <w:ind w:left="581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Mobile: </w:t>
      </w:r>
      <w:r w:rsidR="00C22107" w:rsidRPr="00C22107">
        <w:rPr>
          <w:rFonts w:ascii="Arial" w:hAnsi="Arial" w:cs="Arial"/>
        </w:rPr>
        <w:t>61444526</w:t>
      </w:r>
    </w:p>
    <w:p w:rsidR="004B1998" w:rsidRPr="001A1D9B" w:rsidRDefault="00982D22" w:rsidP="00181F1C">
      <w:pPr>
        <w:ind w:left="5812"/>
        <w:jc w:val="both"/>
        <w:rPr>
          <w:rFonts w:ascii="Arial" w:hAnsi="Arial" w:cs="Arial"/>
        </w:rPr>
      </w:pPr>
      <w:r w:rsidRPr="00982D22">
        <w:rPr>
          <w:rFonts w:ascii="Arial" w:hAnsi="Arial" w:cs="Arial"/>
        </w:rPr>
        <w:t>Email</w:t>
      </w:r>
      <w:r>
        <w:t>:</w:t>
      </w:r>
      <w:r w:rsidRPr="001A1D9B">
        <w:t xml:space="preserve"> </w:t>
      </w:r>
      <w:hyperlink r:id="rId9" w:history="1">
        <w:r w:rsidR="004B1998" w:rsidRPr="001A1D9B">
          <w:rPr>
            <w:rStyle w:val="Hyperlink"/>
            <w:rFonts w:ascii="Arial" w:hAnsi="Arial" w:cs="Arial"/>
            <w:color w:val="auto"/>
            <w:u w:val="none"/>
          </w:rPr>
          <w:t>libby0goldsmith@hotmail.com</w:t>
        </w:r>
      </w:hyperlink>
    </w:p>
    <w:p w:rsidR="004B1998" w:rsidRPr="001A1D9B" w:rsidRDefault="004B1998" w:rsidP="00181F1C">
      <w:pPr>
        <w:ind w:left="5812"/>
        <w:jc w:val="both"/>
        <w:rPr>
          <w:rFonts w:ascii="Arial" w:hAnsi="Arial" w:cs="Arial"/>
        </w:rPr>
      </w:pPr>
    </w:p>
    <w:p w:rsidR="00557F33" w:rsidRPr="001A1D9B" w:rsidRDefault="00557F33" w:rsidP="00181F1C">
      <w:pPr>
        <w:ind w:left="5812"/>
        <w:jc w:val="both"/>
        <w:rPr>
          <w:rFonts w:ascii="Arial" w:hAnsi="Arial" w:cs="Arial"/>
        </w:rPr>
      </w:pPr>
    </w:p>
    <w:p w:rsidR="00181F1C" w:rsidRPr="001A1D9B" w:rsidRDefault="00AD32F2" w:rsidP="00181F1C">
      <w:pPr>
        <w:ind w:left="5812"/>
        <w:jc w:val="both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Pr="00AD32F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November 2011</w:t>
      </w:r>
    </w:p>
    <w:p w:rsidR="004B1998" w:rsidRPr="001A1D9B" w:rsidRDefault="004B1998" w:rsidP="00181F1C">
      <w:pPr>
        <w:ind w:left="5812"/>
        <w:jc w:val="both"/>
        <w:rPr>
          <w:rFonts w:ascii="Arial" w:hAnsi="Arial" w:cs="Arial"/>
        </w:rPr>
      </w:pPr>
    </w:p>
    <w:p w:rsidR="004B1998" w:rsidRPr="001A1D9B" w:rsidRDefault="004B1998" w:rsidP="00181F1C">
      <w:pPr>
        <w:ind w:left="5812"/>
        <w:jc w:val="both"/>
        <w:rPr>
          <w:rFonts w:ascii="Arial" w:hAnsi="Arial" w:cs="Arial"/>
        </w:rPr>
      </w:pPr>
    </w:p>
    <w:p w:rsidR="00227DA4" w:rsidRDefault="00227DA4" w:rsidP="00181F1C">
      <w:pPr>
        <w:ind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>Mr Craig Wilson</w:t>
      </w:r>
    </w:p>
    <w:p w:rsidR="00227DA4" w:rsidRDefault="00023FCA" w:rsidP="00181F1C">
      <w:pPr>
        <w:ind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>Director</w:t>
      </w:r>
      <w:bookmarkStart w:id="0" w:name="_GoBack"/>
      <w:bookmarkEnd w:id="0"/>
    </w:p>
    <w:p w:rsidR="00AD32F2" w:rsidRDefault="00AD32F2" w:rsidP="00181F1C">
      <w:pPr>
        <w:ind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>Chilenglish</w:t>
      </w:r>
    </w:p>
    <w:p w:rsidR="00227DA4" w:rsidRDefault="00227DA4" w:rsidP="00181F1C">
      <w:pPr>
        <w:ind w:right="282"/>
        <w:jc w:val="both"/>
        <w:rPr>
          <w:rFonts w:ascii="Arial" w:hAnsi="Arial" w:cs="Arial"/>
        </w:rPr>
      </w:pPr>
      <w:proofErr w:type="spellStart"/>
      <w:r w:rsidRPr="00227DA4">
        <w:rPr>
          <w:rFonts w:ascii="Arial" w:hAnsi="Arial" w:cs="Arial"/>
        </w:rPr>
        <w:t>Calle</w:t>
      </w:r>
      <w:proofErr w:type="spellEnd"/>
      <w:r w:rsidRPr="00227DA4">
        <w:rPr>
          <w:rFonts w:ascii="Arial" w:hAnsi="Arial" w:cs="Arial"/>
        </w:rPr>
        <w:t xml:space="preserve"> Ramón </w:t>
      </w:r>
      <w:proofErr w:type="spellStart"/>
      <w:r w:rsidRPr="00227DA4">
        <w:rPr>
          <w:rFonts w:ascii="Arial" w:hAnsi="Arial" w:cs="Arial"/>
        </w:rPr>
        <w:t>Carnicer</w:t>
      </w:r>
      <w:proofErr w:type="spellEnd"/>
      <w:r w:rsidRPr="00227DA4">
        <w:rPr>
          <w:rFonts w:ascii="Arial" w:hAnsi="Arial" w:cs="Arial"/>
        </w:rPr>
        <w:t xml:space="preserve"> # 81</w:t>
      </w:r>
      <w:r>
        <w:rPr>
          <w:rFonts w:ascii="Arial" w:hAnsi="Arial" w:cs="Arial"/>
        </w:rPr>
        <w:t>,</w:t>
      </w:r>
      <w:r w:rsidRPr="00227DA4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>fice</w:t>
      </w:r>
      <w:r w:rsidRPr="00227DA4">
        <w:rPr>
          <w:rFonts w:ascii="Arial" w:hAnsi="Arial" w:cs="Arial"/>
        </w:rPr>
        <w:t xml:space="preserve"> 607</w:t>
      </w:r>
    </w:p>
    <w:p w:rsidR="00227DA4" w:rsidRPr="001A1D9B" w:rsidRDefault="00227DA4" w:rsidP="00181F1C">
      <w:pPr>
        <w:ind w:right="282"/>
        <w:jc w:val="both"/>
        <w:rPr>
          <w:rFonts w:ascii="Arial" w:hAnsi="Arial" w:cs="Arial"/>
        </w:rPr>
      </w:pPr>
      <w:r>
        <w:rPr>
          <w:rFonts w:ascii="Arial" w:hAnsi="Arial" w:cs="Arial"/>
        </w:rPr>
        <w:t>Santiago</w:t>
      </w:r>
    </w:p>
    <w:p w:rsidR="00181F1C" w:rsidRDefault="00181F1C" w:rsidP="00181F1C">
      <w:pPr>
        <w:ind w:right="282"/>
        <w:jc w:val="both"/>
        <w:rPr>
          <w:rFonts w:ascii="Arial" w:hAnsi="Arial" w:cs="Arial"/>
        </w:rPr>
      </w:pPr>
    </w:p>
    <w:p w:rsidR="00227DA4" w:rsidRPr="001A1D9B" w:rsidRDefault="00227DA4" w:rsidP="00181F1C">
      <w:pPr>
        <w:ind w:right="282"/>
        <w:jc w:val="both"/>
        <w:rPr>
          <w:rFonts w:ascii="Arial" w:hAnsi="Arial" w:cs="Arial"/>
        </w:rPr>
      </w:pPr>
    </w:p>
    <w:p w:rsidR="004B1998" w:rsidRPr="004B1998" w:rsidRDefault="004B1998" w:rsidP="00181F1C">
      <w:pPr>
        <w:ind w:right="282"/>
        <w:jc w:val="both"/>
        <w:rPr>
          <w:rFonts w:ascii="Arial" w:hAnsi="Arial" w:cs="Arial"/>
        </w:rPr>
      </w:pPr>
      <w:r w:rsidRPr="001A1D9B">
        <w:rPr>
          <w:rFonts w:ascii="Arial" w:hAnsi="Arial" w:cs="Arial"/>
        </w:rPr>
        <w:t>Dea</w:t>
      </w:r>
      <w:r w:rsidR="00AD32F2">
        <w:rPr>
          <w:rFonts w:ascii="Arial" w:hAnsi="Arial" w:cs="Arial"/>
        </w:rPr>
        <w:t xml:space="preserve">r </w:t>
      </w:r>
      <w:r w:rsidR="00227DA4">
        <w:rPr>
          <w:rFonts w:ascii="Arial" w:hAnsi="Arial" w:cs="Arial"/>
        </w:rPr>
        <w:t>Mr Wilson</w:t>
      </w:r>
      <w:r w:rsidRPr="004B1998">
        <w:rPr>
          <w:rFonts w:ascii="Arial" w:hAnsi="Arial" w:cs="Arial"/>
        </w:rPr>
        <w:t>,</w:t>
      </w:r>
    </w:p>
    <w:p w:rsidR="004B1998" w:rsidRDefault="004B1998" w:rsidP="00181F1C">
      <w:pPr>
        <w:ind w:right="282"/>
        <w:jc w:val="both"/>
        <w:rPr>
          <w:rFonts w:ascii="Arial" w:hAnsi="Arial" w:cs="Arial"/>
        </w:rPr>
      </w:pPr>
    </w:p>
    <w:p w:rsidR="00181F1C" w:rsidRPr="004B1998" w:rsidRDefault="00181F1C" w:rsidP="00181F1C">
      <w:pPr>
        <w:ind w:right="282"/>
        <w:jc w:val="both"/>
        <w:rPr>
          <w:rFonts w:ascii="Arial" w:hAnsi="Arial" w:cs="Arial"/>
        </w:rPr>
      </w:pPr>
    </w:p>
    <w:p w:rsidR="00982D22" w:rsidRDefault="004B1998" w:rsidP="00181F1C">
      <w:pPr>
        <w:tabs>
          <w:tab w:val="left" w:pos="8647"/>
        </w:tabs>
        <w:ind w:right="707"/>
        <w:rPr>
          <w:rFonts w:ascii="Arial" w:hAnsi="Arial" w:cs="Arial"/>
        </w:rPr>
      </w:pPr>
      <w:r w:rsidRPr="004B1998">
        <w:rPr>
          <w:rFonts w:ascii="Arial" w:hAnsi="Arial" w:cs="Arial"/>
        </w:rPr>
        <w:t xml:space="preserve">I </w:t>
      </w:r>
      <w:r w:rsidR="00982D22">
        <w:rPr>
          <w:rFonts w:ascii="Arial" w:hAnsi="Arial" w:cs="Arial"/>
        </w:rPr>
        <w:t>am looking for</w:t>
      </w:r>
      <w:r w:rsidRPr="004B1998">
        <w:rPr>
          <w:rFonts w:ascii="Arial" w:hAnsi="Arial" w:cs="Arial"/>
        </w:rPr>
        <w:t xml:space="preserve"> a position </w:t>
      </w:r>
      <w:r w:rsidR="00982D22">
        <w:rPr>
          <w:rFonts w:ascii="Arial" w:hAnsi="Arial" w:cs="Arial"/>
        </w:rPr>
        <w:t>to</w:t>
      </w:r>
      <w:r w:rsidRPr="004B1998">
        <w:rPr>
          <w:rFonts w:ascii="Arial" w:hAnsi="Arial" w:cs="Arial"/>
        </w:rPr>
        <w:t xml:space="preserve"> teach English </w:t>
      </w:r>
      <w:r w:rsidR="00982D22">
        <w:rPr>
          <w:rFonts w:ascii="Arial" w:hAnsi="Arial" w:cs="Arial"/>
        </w:rPr>
        <w:t xml:space="preserve">to adults or business professionals and I would like to be considered for a role </w:t>
      </w:r>
      <w:r w:rsidR="009C55D9">
        <w:rPr>
          <w:rFonts w:ascii="Arial" w:hAnsi="Arial" w:cs="Arial"/>
        </w:rPr>
        <w:t>with</w:t>
      </w:r>
      <w:r w:rsidR="00982D22">
        <w:rPr>
          <w:rFonts w:ascii="Arial" w:hAnsi="Arial" w:cs="Arial"/>
        </w:rPr>
        <w:t xml:space="preserve"> your </w:t>
      </w:r>
      <w:r w:rsidR="009C55D9">
        <w:rPr>
          <w:rFonts w:ascii="Arial" w:hAnsi="Arial" w:cs="Arial"/>
        </w:rPr>
        <w:t>organisa</w:t>
      </w:r>
      <w:r w:rsidR="00982D22">
        <w:rPr>
          <w:rFonts w:ascii="Arial" w:hAnsi="Arial" w:cs="Arial"/>
        </w:rPr>
        <w:t>tion</w:t>
      </w:r>
      <w:r w:rsidRPr="004B1998">
        <w:rPr>
          <w:rFonts w:ascii="Arial" w:hAnsi="Arial" w:cs="Arial"/>
        </w:rPr>
        <w:t xml:space="preserve">.  </w:t>
      </w:r>
      <w:r w:rsidR="009C55D9">
        <w:rPr>
          <w:rFonts w:ascii="Arial" w:hAnsi="Arial" w:cs="Arial"/>
        </w:rPr>
        <w:t xml:space="preserve">Recently </w:t>
      </w:r>
      <w:r w:rsidRPr="004B1998">
        <w:rPr>
          <w:rFonts w:ascii="Arial" w:hAnsi="Arial" w:cs="Arial"/>
        </w:rPr>
        <w:t xml:space="preserve">I </w:t>
      </w:r>
      <w:r w:rsidR="00F615C1">
        <w:rPr>
          <w:rFonts w:ascii="Arial" w:hAnsi="Arial" w:cs="Arial"/>
        </w:rPr>
        <w:t>completed a 140 hour distance learning</w:t>
      </w:r>
      <w:r w:rsidRPr="004B1998">
        <w:rPr>
          <w:rFonts w:ascii="Arial" w:hAnsi="Arial" w:cs="Arial"/>
        </w:rPr>
        <w:t xml:space="preserve"> TEFL course </w:t>
      </w:r>
      <w:r w:rsidR="009C55D9">
        <w:rPr>
          <w:rFonts w:ascii="Arial" w:hAnsi="Arial" w:cs="Arial"/>
        </w:rPr>
        <w:t>followed by teaching</w:t>
      </w:r>
      <w:r w:rsidR="00F615C1">
        <w:rPr>
          <w:rFonts w:ascii="Arial" w:hAnsi="Arial" w:cs="Arial"/>
        </w:rPr>
        <w:t xml:space="preserve"> at a </w:t>
      </w:r>
      <w:r w:rsidR="000A7BE9">
        <w:rPr>
          <w:rFonts w:ascii="Arial" w:hAnsi="Arial" w:cs="Arial"/>
        </w:rPr>
        <w:t xml:space="preserve">language </w:t>
      </w:r>
      <w:r w:rsidR="00F615C1">
        <w:rPr>
          <w:rFonts w:ascii="Arial" w:hAnsi="Arial" w:cs="Arial"/>
        </w:rPr>
        <w:t>school in Cambridge over the summer to gain direct experience</w:t>
      </w:r>
      <w:r w:rsidR="009C55D9">
        <w:rPr>
          <w:rFonts w:ascii="Arial" w:hAnsi="Arial" w:cs="Arial"/>
        </w:rPr>
        <w:t>.</w:t>
      </w:r>
    </w:p>
    <w:p w:rsidR="00982D22" w:rsidRDefault="00982D22" w:rsidP="00181F1C">
      <w:pPr>
        <w:tabs>
          <w:tab w:val="left" w:pos="8647"/>
        </w:tabs>
        <w:ind w:right="707"/>
        <w:rPr>
          <w:rFonts w:ascii="Arial" w:hAnsi="Arial" w:cs="Arial"/>
        </w:rPr>
      </w:pPr>
    </w:p>
    <w:p w:rsidR="00982D22" w:rsidRDefault="004B1998" w:rsidP="00181F1C">
      <w:pPr>
        <w:tabs>
          <w:tab w:val="left" w:pos="8647"/>
        </w:tabs>
        <w:ind w:right="707"/>
        <w:rPr>
          <w:rFonts w:ascii="Arial" w:hAnsi="Arial" w:cs="Arial"/>
        </w:rPr>
      </w:pPr>
      <w:r w:rsidRPr="004B1998">
        <w:rPr>
          <w:rFonts w:ascii="Arial" w:hAnsi="Arial" w:cs="Arial"/>
        </w:rPr>
        <w:t>Please find attached my CV with full details.</w:t>
      </w:r>
      <w:r w:rsidR="00982D22">
        <w:rPr>
          <w:rFonts w:ascii="Arial" w:hAnsi="Arial" w:cs="Arial"/>
        </w:rPr>
        <w:t xml:space="preserve">  I am </w:t>
      </w:r>
      <w:r w:rsidR="00E3575B">
        <w:rPr>
          <w:rFonts w:ascii="Arial" w:hAnsi="Arial" w:cs="Arial"/>
        </w:rPr>
        <w:t xml:space="preserve">living in Santiago and </w:t>
      </w:r>
      <w:r w:rsidR="00982D22">
        <w:rPr>
          <w:rFonts w:ascii="Arial" w:hAnsi="Arial" w:cs="Arial"/>
        </w:rPr>
        <w:t xml:space="preserve">available to work </w:t>
      </w:r>
      <w:r w:rsidR="009C55D9">
        <w:rPr>
          <w:rFonts w:ascii="Arial" w:hAnsi="Arial" w:cs="Arial"/>
        </w:rPr>
        <w:t xml:space="preserve">immediately.  </w:t>
      </w:r>
      <w:r w:rsidR="009C55D9" w:rsidRPr="004B1998">
        <w:rPr>
          <w:rFonts w:ascii="Arial" w:hAnsi="Arial" w:cs="Arial"/>
        </w:rPr>
        <w:t xml:space="preserve">I am very keen to apply </w:t>
      </w:r>
      <w:r w:rsidR="009C55D9">
        <w:rPr>
          <w:rFonts w:ascii="Arial" w:hAnsi="Arial" w:cs="Arial"/>
        </w:rPr>
        <w:t>my</w:t>
      </w:r>
      <w:r w:rsidR="009C55D9" w:rsidRPr="004B1998">
        <w:rPr>
          <w:rFonts w:ascii="Arial" w:hAnsi="Arial" w:cs="Arial"/>
        </w:rPr>
        <w:t xml:space="preserve"> skills </w:t>
      </w:r>
      <w:r w:rsidR="006A6F74">
        <w:rPr>
          <w:rFonts w:ascii="Arial" w:hAnsi="Arial" w:cs="Arial"/>
        </w:rPr>
        <w:t>and experience at</w:t>
      </w:r>
      <w:r w:rsidR="009C55D9">
        <w:rPr>
          <w:rFonts w:ascii="Arial" w:hAnsi="Arial" w:cs="Arial"/>
        </w:rPr>
        <w:t xml:space="preserve"> a </w:t>
      </w:r>
      <w:r w:rsidR="006A6F74">
        <w:rPr>
          <w:rFonts w:ascii="Arial" w:hAnsi="Arial" w:cs="Arial"/>
        </w:rPr>
        <w:t xml:space="preserve">language </w:t>
      </w:r>
      <w:r w:rsidR="009C55D9">
        <w:rPr>
          <w:rFonts w:ascii="Arial" w:hAnsi="Arial" w:cs="Arial"/>
        </w:rPr>
        <w:t>school in Chile and especially Santiago</w:t>
      </w:r>
      <w:r w:rsidR="00557F33">
        <w:rPr>
          <w:rFonts w:ascii="Arial" w:hAnsi="Arial" w:cs="Arial"/>
        </w:rPr>
        <w:t>,</w:t>
      </w:r>
      <w:r w:rsidR="009C55D9">
        <w:rPr>
          <w:rFonts w:ascii="Arial" w:hAnsi="Arial" w:cs="Arial"/>
        </w:rPr>
        <w:t xml:space="preserve"> </w:t>
      </w:r>
      <w:r w:rsidR="006A6F74">
        <w:rPr>
          <w:rFonts w:ascii="Arial" w:hAnsi="Arial" w:cs="Arial"/>
        </w:rPr>
        <w:t>where</w:t>
      </w:r>
      <w:r w:rsidR="009C55D9">
        <w:rPr>
          <w:rFonts w:ascii="Arial" w:hAnsi="Arial" w:cs="Arial"/>
        </w:rPr>
        <w:t xml:space="preserve"> </w:t>
      </w:r>
      <w:r w:rsidR="00557F33">
        <w:rPr>
          <w:rFonts w:ascii="Arial" w:hAnsi="Arial" w:cs="Arial"/>
        </w:rPr>
        <w:t>on</w:t>
      </w:r>
      <w:r w:rsidR="009C55D9">
        <w:rPr>
          <w:rFonts w:ascii="Arial" w:hAnsi="Arial" w:cs="Arial"/>
        </w:rPr>
        <w:t xml:space="preserve"> a previous trip</w:t>
      </w:r>
      <w:r w:rsidR="00557F33">
        <w:rPr>
          <w:rFonts w:ascii="Arial" w:hAnsi="Arial" w:cs="Arial"/>
        </w:rPr>
        <w:t xml:space="preserve"> to the country</w:t>
      </w:r>
      <w:r w:rsidR="009C55D9">
        <w:rPr>
          <w:rFonts w:ascii="Arial" w:hAnsi="Arial" w:cs="Arial"/>
        </w:rPr>
        <w:t xml:space="preserve"> I </w:t>
      </w:r>
      <w:r w:rsidR="006A6F74">
        <w:rPr>
          <w:rFonts w:ascii="Arial" w:hAnsi="Arial" w:cs="Arial"/>
        </w:rPr>
        <w:t xml:space="preserve">very much enjoyed the spirit of </w:t>
      </w:r>
      <w:r w:rsidR="009C55D9">
        <w:rPr>
          <w:rFonts w:ascii="Arial" w:hAnsi="Arial" w:cs="Arial"/>
        </w:rPr>
        <w:t>the city and people</w:t>
      </w:r>
      <w:r w:rsidR="009C55D9" w:rsidRPr="004B1998">
        <w:rPr>
          <w:rFonts w:ascii="Arial" w:hAnsi="Arial" w:cs="Arial"/>
        </w:rPr>
        <w:t>.</w:t>
      </w:r>
    </w:p>
    <w:p w:rsidR="00982D22" w:rsidRDefault="00982D22" w:rsidP="00181F1C">
      <w:pPr>
        <w:tabs>
          <w:tab w:val="left" w:pos="8647"/>
        </w:tabs>
        <w:ind w:right="707"/>
        <w:rPr>
          <w:rFonts w:ascii="Arial" w:hAnsi="Arial" w:cs="Arial"/>
        </w:rPr>
      </w:pPr>
    </w:p>
    <w:p w:rsidR="004B1998" w:rsidRPr="004B1998" w:rsidRDefault="00557F33" w:rsidP="00181F1C">
      <w:pPr>
        <w:tabs>
          <w:tab w:val="left" w:pos="8647"/>
        </w:tabs>
        <w:ind w:right="707"/>
        <w:rPr>
          <w:rFonts w:ascii="Arial" w:hAnsi="Arial" w:cs="Arial"/>
        </w:rPr>
      </w:pPr>
      <w:r>
        <w:rPr>
          <w:rFonts w:ascii="Arial" w:hAnsi="Arial" w:cs="Arial"/>
        </w:rPr>
        <w:t xml:space="preserve">Prior to teaching </w:t>
      </w:r>
      <w:r w:rsidR="00F615C1">
        <w:rPr>
          <w:rFonts w:ascii="Arial" w:hAnsi="Arial" w:cs="Arial"/>
        </w:rPr>
        <w:t>I worked</w:t>
      </w:r>
      <w:r w:rsidR="004B1998" w:rsidRPr="004B1998">
        <w:rPr>
          <w:rFonts w:ascii="Arial" w:hAnsi="Arial" w:cs="Arial"/>
        </w:rPr>
        <w:t xml:space="preserve"> as a Project Manager</w:t>
      </w:r>
      <w:r w:rsidR="00F615C1">
        <w:rPr>
          <w:rFonts w:ascii="Arial" w:hAnsi="Arial" w:cs="Arial"/>
        </w:rPr>
        <w:t xml:space="preserve"> and I believe the skills I relied on</w:t>
      </w:r>
      <w:r w:rsidR="004B1998" w:rsidRPr="004B1998">
        <w:rPr>
          <w:rFonts w:ascii="Arial" w:hAnsi="Arial" w:cs="Arial"/>
        </w:rPr>
        <w:t xml:space="preserve"> are very transferrable to </w:t>
      </w:r>
      <w:r w:rsidR="002C55BB">
        <w:rPr>
          <w:rFonts w:ascii="Arial" w:hAnsi="Arial" w:cs="Arial"/>
        </w:rPr>
        <w:t>the</w:t>
      </w:r>
      <w:r w:rsidR="004B1998" w:rsidRPr="004B1998">
        <w:rPr>
          <w:rFonts w:ascii="Arial" w:hAnsi="Arial" w:cs="Arial"/>
        </w:rPr>
        <w:t xml:space="preserve"> teacher</w:t>
      </w:r>
      <w:r w:rsidR="002C55BB">
        <w:rPr>
          <w:rFonts w:ascii="Arial" w:hAnsi="Arial" w:cs="Arial"/>
        </w:rPr>
        <w:t xml:space="preserve"> role</w:t>
      </w:r>
      <w:r w:rsidR="004B1998" w:rsidRPr="004B1998">
        <w:rPr>
          <w:rFonts w:ascii="Arial" w:hAnsi="Arial" w:cs="Arial"/>
        </w:rPr>
        <w:t xml:space="preserve">.  I have good organisational and interpersonal skills, am flexible in approach and quick thinking.  The success of a project </w:t>
      </w:r>
      <w:r w:rsidR="009C55D9">
        <w:rPr>
          <w:rFonts w:ascii="Arial" w:hAnsi="Arial" w:cs="Arial"/>
        </w:rPr>
        <w:t>lies</w:t>
      </w:r>
      <w:r w:rsidR="004B1998" w:rsidRPr="004B1998">
        <w:rPr>
          <w:rFonts w:ascii="Arial" w:hAnsi="Arial" w:cs="Arial"/>
        </w:rPr>
        <w:t xml:space="preserve"> in preparation and that mind-set is equally </w:t>
      </w:r>
      <w:r>
        <w:rPr>
          <w:rFonts w:ascii="Arial" w:hAnsi="Arial" w:cs="Arial"/>
        </w:rPr>
        <w:t>valuable</w:t>
      </w:r>
      <w:r w:rsidR="00982D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4B1998" w:rsidRPr="004B1998">
        <w:rPr>
          <w:rFonts w:ascii="Arial" w:hAnsi="Arial" w:cs="Arial"/>
        </w:rPr>
        <w:t xml:space="preserve"> teaching.</w:t>
      </w:r>
    </w:p>
    <w:p w:rsidR="004B1998" w:rsidRPr="004B1998" w:rsidRDefault="004B1998" w:rsidP="00181F1C">
      <w:pPr>
        <w:tabs>
          <w:tab w:val="left" w:pos="8647"/>
        </w:tabs>
        <w:ind w:right="707"/>
        <w:rPr>
          <w:rFonts w:ascii="Arial" w:hAnsi="Arial" w:cs="Arial"/>
        </w:rPr>
      </w:pPr>
    </w:p>
    <w:p w:rsidR="004B1998" w:rsidRPr="004B1998" w:rsidRDefault="004B1998" w:rsidP="00181F1C">
      <w:pPr>
        <w:tabs>
          <w:tab w:val="left" w:pos="8647"/>
        </w:tabs>
        <w:ind w:right="707"/>
        <w:rPr>
          <w:rFonts w:ascii="Arial" w:hAnsi="Arial" w:cs="Arial"/>
        </w:rPr>
      </w:pPr>
      <w:r w:rsidRPr="004B1998">
        <w:rPr>
          <w:rFonts w:ascii="Arial" w:hAnsi="Arial" w:cs="Arial"/>
        </w:rPr>
        <w:t>I hope that you will look upon my application favourably.  Please do not hesitate to contact me with any queries</w:t>
      </w:r>
      <w:r w:rsidR="00982D22">
        <w:rPr>
          <w:rFonts w:ascii="Arial" w:hAnsi="Arial" w:cs="Arial"/>
        </w:rPr>
        <w:t>;</w:t>
      </w:r>
      <w:r w:rsidR="00557F33">
        <w:rPr>
          <w:rFonts w:ascii="Arial" w:hAnsi="Arial" w:cs="Arial"/>
        </w:rPr>
        <w:t xml:space="preserve"> my contact details are above and</w:t>
      </w:r>
      <w:r w:rsidR="00982D22">
        <w:rPr>
          <w:rFonts w:ascii="Arial" w:hAnsi="Arial" w:cs="Arial"/>
        </w:rPr>
        <w:t xml:space="preserve"> on my CV</w:t>
      </w:r>
      <w:r w:rsidRPr="004B1998">
        <w:rPr>
          <w:rFonts w:ascii="Arial" w:hAnsi="Arial" w:cs="Arial"/>
        </w:rPr>
        <w:t>.</w:t>
      </w:r>
    </w:p>
    <w:p w:rsidR="004B1998" w:rsidRDefault="004B1998" w:rsidP="00181F1C">
      <w:pPr>
        <w:tabs>
          <w:tab w:val="left" w:pos="8647"/>
        </w:tabs>
        <w:ind w:right="707"/>
        <w:rPr>
          <w:rFonts w:ascii="Arial" w:hAnsi="Arial" w:cs="Arial"/>
        </w:rPr>
      </w:pPr>
    </w:p>
    <w:p w:rsidR="00181F1C" w:rsidRPr="004B1998" w:rsidRDefault="00181F1C" w:rsidP="00181F1C">
      <w:pPr>
        <w:tabs>
          <w:tab w:val="left" w:pos="8647"/>
        </w:tabs>
        <w:ind w:right="707"/>
        <w:rPr>
          <w:rFonts w:ascii="Arial" w:hAnsi="Arial" w:cs="Arial"/>
        </w:rPr>
      </w:pPr>
    </w:p>
    <w:p w:rsidR="004B1998" w:rsidRPr="004B1998" w:rsidRDefault="004B1998" w:rsidP="00181F1C">
      <w:pPr>
        <w:tabs>
          <w:tab w:val="left" w:pos="8647"/>
        </w:tabs>
        <w:ind w:right="707"/>
        <w:rPr>
          <w:rFonts w:ascii="Arial" w:hAnsi="Arial" w:cs="Arial"/>
        </w:rPr>
      </w:pPr>
      <w:r w:rsidRPr="004B1998">
        <w:rPr>
          <w:rFonts w:ascii="Arial" w:hAnsi="Arial" w:cs="Arial"/>
        </w:rPr>
        <w:t xml:space="preserve">Yours </w:t>
      </w:r>
      <w:r w:rsidR="00227DA4">
        <w:rPr>
          <w:rFonts w:ascii="Arial" w:hAnsi="Arial" w:cs="Arial"/>
        </w:rPr>
        <w:t>faithfully</w:t>
      </w:r>
      <w:r w:rsidRPr="004B1998">
        <w:rPr>
          <w:rFonts w:ascii="Arial" w:hAnsi="Arial" w:cs="Arial"/>
        </w:rPr>
        <w:t>,</w:t>
      </w:r>
    </w:p>
    <w:p w:rsidR="004B1998" w:rsidRPr="004B1998" w:rsidRDefault="004B1998" w:rsidP="00181F1C">
      <w:pPr>
        <w:tabs>
          <w:tab w:val="left" w:pos="8647"/>
        </w:tabs>
        <w:ind w:right="707"/>
        <w:jc w:val="both"/>
        <w:rPr>
          <w:rFonts w:ascii="Arial" w:hAnsi="Arial" w:cs="Arial"/>
        </w:rPr>
      </w:pPr>
    </w:p>
    <w:p w:rsidR="004B1998" w:rsidRPr="004B1998" w:rsidRDefault="004B1998" w:rsidP="004B1998">
      <w:pPr>
        <w:jc w:val="both"/>
        <w:rPr>
          <w:rFonts w:ascii="Arial" w:hAnsi="Arial" w:cs="Arial"/>
        </w:rPr>
      </w:pPr>
      <w:r w:rsidRPr="004B1998">
        <w:rPr>
          <w:rFonts w:ascii="Arial" w:hAnsi="Arial" w:cs="Arial"/>
        </w:rPr>
        <w:t>Libby Goldsmith</w:t>
      </w:r>
    </w:p>
    <w:p w:rsidR="004B1998" w:rsidRPr="004B1998" w:rsidRDefault="004B1998" w:rsidP="004B1998">
      <w:pPr>
        <w:jc w:val="both"/>
        <w:rPr>
          <w:rFonts w:ascii="Arial" w:hAnsi="Arial" w:cs="Arial"/>
        </w:rPr>
      </w:pPr>
    </w:p>
    <w:sectPr w:rsidR="004B1998" w:rsidRPr="004B1998" w:rsidSect="00EA25EC">
      <w:headerReference w:type="first" r:id="rId10"/>
      <w:pgSz w:w="11906" w:h="16838" w:code="9"/>
      <w:pgMar w:top="1276" w:right="851" w:bottom="1134" w:left="1701" w:header="85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959" w:rsidRDefault="00C31959">
      <w:r>
        <w:separator/>
      </w:r>
    </w:p>
  </w:endnote>
  <w:endnote w:type="continuationSeparator" w:id="0">
    <w:p w:rsidR="00C31959" w:rsidRDefault="00C31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959" w:rsidRDefault="00C31959">
      <w:r>
        <w:separator/>
      </w:r>
    </w:p>
  </w:footnote>
  <w:footnote w:type="continuationSeparator" w:id="0">
    <w:p w:rsidR="00C31959" w:rsidRDefault="00C31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601" w:type="dxa"/>
      <w:tblLayout w:type="fixed"/>
      <w:tblLook w:val="0000" w:firstRow="0" w:lastRow="0" w:firstColumn="0" w:lastColumn="0" w:noHBand="0" w:noVBand="0"/>
    </w:tblPr>
    <w:tblGrid>
      <w:gridCol w:w="1135"/>
      <w:gridCol w:w="4819"/>
      <w:gridCol w:w="850"/>
      <w:gridCol w:w="2977"/>
    </w:tblGrid>
    <w:tr w:rsidR="00177F1C" w:rsidTr="00A44BF6">
      <w:trPr>
        <w:trHeight w:val="424"/>
      </w:trPr>
      <w:tc>
        <w:tcPr>
          <w:tcW w:w="1135" w:type="dxa"/>
        </w:tcPr>
        <w:p w:rsidR="00177F1C" w:rsidRDefault="00452064" w:rsidP="00A44BF6">
          <w:pPr>
            <w:pStyle w:val="Header"/>
            <w:spacing w:before="40"/>
            <w:ind w:right="-357"/>
          </w:pPr>
          <w:r>
            <w:rPr>
              <w:i/>
            </w:rPr>
            <w:t>Temporary</w:t>
          </w:r>
          <w:r w:rsidR="00A44BF6">
            <w:rPr>
              <w:i/>
            </w:rPr>
            <w:t xml:space="preserve"> </w:t>
          </w:r>
          <w:r w:rsidR="00177F1C">
            <w:rPr>
              <w:i/>
            </w:rPr>
            <w:t>Address:</w:t>
          </w:r>
        </w:p>
      </w:tc>
      <w:tc>
        <w:tcPr>
          <w:tcW w:w="4819" w:type="dxa"/>
          <w:vAlign w:val="bottom"/>
        </w:tcPr>
        <w:p w:rsidR="00177F1C" w:rsidRDefault="00452064" w:rsidP="00A44BF6">
          <w:pPr>
            <w:pStyle w:val="Header"/>
            <w:spacing w:before="40" w:line="200" w:lineRule="atLeast"/>
            <w:ind w:right="-357"/>
          </w:pPr>
          <w:r>
            <w:t>Andes Hostel</w:t>
          </w:r>
        </w:p>
        <w:p w:rsidR="00452064" w:rsidRDefault="001D23B2" w:rsidP="00A44BF6">
          <w:pPr>
            <w:pStyle w:val="Header"/>
            <w:spacing w:line="200" w:lineRule="atLeast"/>
            <w:ind w:right="-357"/>
          </w:pPr>
          <w:r w:rsidRPr="001D23B2">
            <w:t>Monjitas 506</w:t>
          </w:r>
        </w:p>
        <w:p w:rsidR="00452064" w:rsidRDefault="00452064" w:rsidP="00A44BF6">
          <w:pPr>
            <w:pStyle w:val="Header"/>
            <w:spacing w:line="200" w:lineRule="atLeast"/>
            <w:ind w:right="-357"/>
          </w:pPr>
          <w:r>
            <w:t>Santiago</w:t>
          </w:r>
        </w:p>
      </w:tc>
      <w:tc>
        <w:tcPr>
          <w:tcW w:w="850" w:type="dxa"/>
        </w:tcPr>
        <w:p w:rsidR="00177F1C" w:rsidRDefault="00452064" w:rsidP="007B30CB">
          <w:pPr>
            <w:pStyle w:val="Header"/>
            <w:spacing w:before="40"/>
            <w:ind w:right="-357"/>
            <w:rPr>
              <w:i/>
            </w:rPr>
          </w:pPr>
          <w:r>
            <w:rPr>
              <w:i/>
            </w:rPr>
            <w:t>Mobile:</w:t>
          </w:r>
        </w:p>
        <w:p w:rsidR="00177F1C" w:rsidRDefault="00177F1C" w:rsidP="007B30CB">
          <w:pPr>
            <w:pStyle w:val="Header"/>
            <w:spacing w:before="40"/>
            <w:ind w:right="-357"/>
            <w:rPr>
              <w:i/>
            </w:rPr>
          </w:pPr>
          <w:r>
            <w:rPr>
              <w:i/>
            </w:rPr>
            <w:t>Email:</w:t>
          </w:r>
        </w:p>
      </w:tc>
      <w:tc>
        <w:tcPr>
          <w:tcW w:w="2977" w:type="dxa"/>
        </w:tcPr>
        <w:p w:rsidR="00177F1C" w:rsidRDefault="00A44BF6" w:rsidP="00A44BF6">
          <w:pPr>
            <w:pStyle w:val="Header"/>
            <w:spacing w:before="40"/>
            <w:ind w:left="34" w:right="-357"/>
          </w:pPr>
          <w:r>
            <w:t>61444526</w:t>
          </w:r>
        </w:p>
        <w:p w:rsidR="00177F1C" w:rsidRDefault="00177F1C" w:rsidP="00A44BF6">
          <w:pPr>
            <w:pStyle w:val="Header"/>
            <w:spacing w:before="40"/>
            <w:ind w:left="34" w:right="0"/>
          </w:pPr>
          <w:r>
            <w:t>libby0goldsmith@hotmail.com</w:t>
          </w:r>
        </w:p>
      </w:tc>
    </w:tr>
  </w:tbl>
  <w:p w:rsidR="00F11548" w:rsidRPr="000F08DD" w:rsidRDefault="00F11548" w:rsidP="000F08DD">
    <w:pPr>
      <w:pStyle w:val="Header"/>
      <w:spacing w:line="200" w:lineRule="atLeast"/>
      <w:ind w:right="-35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2CD"/>
    <w:multiLevelType w:val="singleLevel"/>
    <w:tmpl w:val="6C94D802"/>
    <w:lvl w:ilvl="0">
      <w:start w:val="1"/>
      <w:numFmt w:val="decimal"/>
      <w:pStyle w:val="Number"/>
      <w:lvlText w:val="%1."/>
      <w:lvlJc w:val="left"/>
      <w:pPr>
        <w:tabs>
          <w:tab w:val="num" w:pos="700"/>
        </w:tabs>
        <w:ind w:left="34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">
    <w:nsid w:val="2A4B45D9"/>
    <w:multiLevelType w:val="hybridMultilevel"/>
    <w:tmpl w:val="CB3C3B74"/>
    <w:lvl w:ilvl="0" w:tplc="297258C8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2231D6"/>
    <w:multiLevelType w:val="singleLevel"/>
    <w:tmpl w:val="9CDC199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2"/>
        <w:effect w:val="none"/>
      </w:rPr>
    </w:lvl>
  </w:abstractNum>
  <w:abstractNum w:abstractNumId="3">
    <w:nsid w:val="480C2EB9"/>
    <w:multiLevelType w:val="singleLevel"/>
    <w:tmpl w:val="0DB89766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3F22A39"/>
    <w:multiLevelType w:val="singleLevel"/>
    <w:tmpl w:val="2694858A"/>
    <w:lvl w:ilvl="0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</w:abstractNum>
  <w:abstractNum w:abstractNumId="5">
    <w:nsid w:val="6CAD7BDC"/>
    <w:multiLevelType w:val="singleLevel"/>
    <w:tmpl w:val="3F46D5A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0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A8"/>
    <w:rsid w:val="00017D8E"/>
    <w:rsid w:val="00023FCA"/>
    <w:rsid w:val="00053847"/>
    <w:rsid w:val="00057962"/>
    <w:rsid w:val="00085A38"/>
    <w:rsid w:val="000A7BE9"/>
    <w:rsid w:val="000C0BD1"/>
    <w:rsid w:val="000F08DD"/>
    <w:rsid w:val="0014141B"/>
    <w:rsid w:val="001415B0"/>
    <w:rsid w:val="00150E75"/>
    <w:rsid w:val="0016232E"/>
    <w:rsid w:val="001771FB"/>
    <w:rsid w:val="00177F1C"/>
    <w:rsid w:val="00181F1C"/>
    <w:rsid w:val="001A1D9B"/>
    <w:rsid w:val="001A3807"/>
    <w:rsid w:val="001A6D45"/>
    <w:rsid w:val="001B1C20"/>
    <w:rsid w:val="001B59AF"/>
    <w:rsid w:val="001B7A64"/>
    <w:rsid w:val="001D23B2"/>
    <w:rsid w:val="00227DA4"/>
    <w:rsid w:val="002305E3"/>
    <w:rsid w:val="002767DA"/>
    <w:rsid w:val="002B4B65"/>
    <w:rsid w:val="002C55BB"/>
    <w:rsid w:val="00306C13"/>
    <w:rsid w:val="00371376"/>
    <w:rsid w:val="0037730E"/>
    <w:rsid w:val="00377897"/>
    <w:rsid w:val="003B65CD"/>
    <w:rsid w:val="003C26E2"/>
    <w:rsid w:val="003C498F"/>
    <w:rsid w:val="00415808"/>
    <w:rsid w:val="00420CBF"/>
    <w:rsid w:val="00441E1C"/>
    <w:rsid w:val="00443915"/>
    <w:rsid w:val="00452064"/>
    <w:rsid w:val="0045532A"/>
    <w:rsid w:val="00456AD1"/>
    <w:rsid w:val="00463D1D"/>
    <w:rsid w:val="00475CA8"/>
    <w:rsid w:val="004844CF"/>
    <w:rsid w:val="00491D4A"/>
    <w:rsid w:val="00495E6A"/>
    <w:rsid w:val="004A78EA"/>
    <w:rsid w:val="004B1998"/>
    <w:rsid w:val="004C2370"/>
    <w:rsid w:val="004F23FB"/>
    <w:rsid w:val="00545165"/>
    <w:rsid w:val="00557F33"/>
    <w:rsid w:val="00582614"/>
    <w:rsid w:val="005D2F99"/>
    <w:rsid w:val="00605A34"/>
    <w:rsid w:val="00623851"/>
    <w:rsid w:val="00633074"/>
    <w:rsid w:val="00664BB7"/>
    <w:rsid w:val="00667A26"/>
    <w:rsid w:val="00671F49"/>
    <w:rsid w:val="006774DF"/>
    <w:rsid w:val="0068580D"/>
    <w:rsid w:val="006A6F74"/>
    <w:rsid w:val="006B4DA4"/>
    <w:rsid w:val="006E02BF"/>
    <w:rsid w:val="006F6354"/>
    <w:rsid w:val="00701FBF"/>
    <w:rsid w:val="00702683"/>
    <w:rsid w:val="00727BD6"/>
    <w:rsid w:val="00737CCF"/>
    <w:rsid w:val="007853BC"/>
    <w:rsid w:val="00785864"/>
    <w:rsid w:val="007902AF"/>
    <w:rsid w:val="00796EDE"/>
    <w:rsid w:val="007A17B0"/>
    <w:rsid w:val="007B17FD"/>
    <w:rsid w:val="007B30CB"/>
    <w:rsid w:val="008043E2"/>
    <w:rsid w:val="00823B1A"/>
    <w:rsid w:val="00844A54"/>
    <w:rsid w:val="00867503"/>
    <w:rsid w:val="00870F93"/>
    <w:rsid w:val="00884EFD"/>
    <w:rsid w:val="00896075"/>
    <w:rsid w:val="008A5B7F"/>
    <w:rsid w:val="008C6E74"/>
    <w:rsid w:val="00903F62"/>
    <w:rsid w:val="009058BA"/>
    <w:rsid w:val="009245D9"/>
    <w:rsid w:val="00934D0F"/>
    <w:rsid w:val="0094586A"/>
    <w:rsid w:val="009462FD"/>
    <w:rsid w:val="00956EC0"/>
    <w:rsid w:val="00974BB3"/>
    <w:rsid w:val="00982397"/>
    <w:rsid w:val="00982D22"/>
    <w:rsid w:val="009C55D9"/>
    <w:rsid w:val="009D259A"/>
    <w:rsid w:val="009E2C02"/>
    <w:rsid w:val="009F7A0E"/>
    <w:rsid w:val="00A151EE"/>
    <w:rsid w:val="00A240FA"/>
    <w:rsid w:val="00A35770"/>
    <w:rsid w:val="00A41AB2"/>
    <w:rsid w:val="00A44BF6"/>
    <w:rsid w:val="00A466BB"/>
    <w:rsid w:val="00A5459C"/>
    <w:rsid w:val="00A6246A"/>
    <w:rsid w:val="00A65420"/>
    <w:rsid w:val="00A87881"/>
    <w:rsid w:val="00A94E9E"/>
    <w:rsid w:val="00AA0F55"/>
    <w:rsid w:val="00AA3D00"/>
    <w:rsid w:val="00AA6973"/>
    <w:rsid w:val="00AB75D9"/>
    <w:rsid w:val="00AC729C"/>
    <w:rsid w:val="00AD32F2"/>
    <w:rsid w:val="00AD6DF5"/>
    <w:rsid w:val="00AE467E"/>
    <w:rsid w:val="00AF063A"/>
    <w:rsid w:val="00AF2B66"/>
    <w:rsid w:val="00AF4696"/>
    <w:rsid w:val="00B165FE"/>
    <w:rsid w:val="00B21B9F"/>
    <w:rsid w:val="00B95B21"/>
    <w:rsid w:val="00B961C8"/>
    <w:rsid w:val="00BC6461"/>
    <w:rsid w:val="00BC6558"/>
    <w:rsid w:val="00BC669F"/>
    <w:rsid w:val="00C00A45"/>
    <w:rsid w:val="00C072DB"/>
    <w:rsid w:val="00C10166"/>
    <w:rsid w:val="00C22107"/>
    <w:rsid w:val="00C31959"/>
    <w:rsid w:val="00C7387D"/>
    <w:rsid w:val="00C929EB"/>
    <w:rsid w:val="00CB64F3"/>
    <w:rsid w:val="00CF63E1"/>
    <w:rsid w:val="00D45D5E"/>
    <w:rsid w:val="00D55A65"/>
    <w:rsid w:val="00D65FF9"/>
    <w:rsid w:val="00D74A57"/>
    <w:rsid w:val="00DA623B"/>
    <w:rsid w:val="00E076ED"/>
    <w:rsid w:val="00E12B73"/>
    <w:rsid w:val="00E3575B"/>
    <w:rsid w:val="00E35A41"/>
    <w:rsid w:val="00E606AF"/>
    <w:rsid w:val="00E72E70"/>
    <w:rsid w:val="00EA25EC"/>
    <w:rsid w:val="00EA2BBF"/>
    <w:rsid w:val="00ED1F0D"/>
    <w:rsid w:val="00EE068A"/>
    <w:rsid w:val="00EF34D8"/>
    <w:rsid w:val="00F11548"/>
    <w:rsid w:val="00F12531"/>
    <w:rsid w:val="00F615C1"/>
    <w:rsid w:val="00F96C50"/>
    <w:rsid w:val="00FC1EED"/>
    <w:rsid w:val="00FD77AD"/>
    <w:rsid w:val="00FE526F"/>
    <w:rsid w:val="00FE6423"/>
    <w:rsid w:val="00F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420"/>
    <w:rPr>
      <w:lang w:eastAsia="en-US"/>
    </w:rPr>
  </w:style>
  <w:style w:type="paragraph" w:styleId="Heading1">
    <w:name w:val="heading 1"/>
    <w:basedOn w:val="HeadingBase"/>
    <w:next w:val="BodyText"/>
    <w:qFormat/>
    <w:rsid w:val="00A65420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A65420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A65420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A65420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A65420"/>
    <w:pPr>
      <w:outlineLvl w:val="4"/>
    </w:pPr>
  </w:style>
  <w:style w:type="paragraph" w:styleId="Heading6">
    <w:name w:val="heading 6"/>
    <w:basedOn w:val="Normal"/>
    <w:next w:val="Normal"/>
    <w:qFormat/>
    <w:rsid w:val="00A65420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65420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C22107"/>
    <w:pPr>
      <w:keepNext/>
      <w:numPr>
        <w:numId w:val="6"/>
      </w:numPr>
      <w:tabs>
        <w:tab w:val="clear" w:pos="720"/>
        <w:tab w:val="num" w:pos="318"/>
        <w:tab w:val="left" w:pos="9232"/>
      </w:tabs>
      <w:spacing w:after="0" w:line="240" w:lineRule="auto"/>
      <w:ind w:left="318" w:right="-17" w:hanging="318"/>
    </w:pPr>
  </w:style>
  <w:style w:type="paragraph" w:customStyle="1" w:styleId="Address1">
    <w:name w:val="Address 1"/>
    <w:basedOn w:val="Normal"/>
    <w:rsid w:val="00A65420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A65420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styleId="BodyTextIndent">
    <w:name w:val="Body Text Indent"/>
    <w:basedOn w:val="BodyText"/>
    <w:semiHidden/>
    <w:rsid w:val="00A65420"/>
    <w:pPr>
      <w:ind w:left="720"/>
    </w:pPr>
  </w:style>
  <w:style w:type="paragraph" w:customStyle="1" w:styleId="CityState">
    <w:name w:val="City/State"/>
    <w:basedOn w:val="BodyText"/>
    <w:next w:val="BodyText"/>
    <w:rsid w:val="00A65420"/>
    <w:pPr>
      <w:keepNext/>
    </w:pPr>
  </w:style>
  <w:style w:type="paragraph" w:customStyle="1" w:styleId="CompanyName">
    <w:name w:val="Company Name"/>
    <w:basedOn w:val="Normal"/>
    <w:next w:val="Normal"/>
    <w:autoRedefine/>
    <w:rsid w:val="00FE526F"/>
    <w:pPr>
      <w:tabs>
        <w:tab w:val="left" w:pos="1629"/>
        <w:tab w:val="left" w:pos="2160"/>
        <w:tab w:val="right" w:pos="6480"/>
      </w:tabs>
      <w:spacing w:before="80" w:line="220" w:lineRule="atLeast"/>
      <w:ind w:left="-108" w:right="74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Normal"/>
    <w:rsid w:val="00A65420"/>
    <w:pPr>
      <w:ind w:right="-357"/>
    </w:pPr>
  </w:style>
  <w:style w:type="paragraph" w:styleId="Date">
    <w:name w:val="Date"/>
    <w:basedOn w:val="BodyText"/>
    <w:semiHidden/>
    <w:rsid w:val="00A65420"/>
    <w:pPr>
      <w:keepNext/>
    </w:pPr>
  </w:style>
  <w:style w:type="paragraph" w:customStyle="1" w:styleId="DocumentLabel">
    <w:name w:val="Document Label"/>
    <w:basedOn w:val="Normal"/>
    <w:next w:val="Normal"/>
    <w:rsid w:val="00A65420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A65420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A65420"/>
    <w:pPr>
      <w:ind w:right="-360"/>
    </w:pPr>
  </w:style>
  <w:style w:type="paragraph" w:styleId="Footer">
    <w:name w:val="footer"/>
    <w:basedOn w:val="HeaderBase"/>
    <w:semiHidden/>
    <w:rsid w:val="00A65420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semiHidden/>
    <w:rsid w:val="00A65420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A65420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0F08DD"/>
    <w:pPr>
      <w:tabs>
        <w:tab w:val="left" w:pos="1204"/>
        <w:tab w:val="left" w:pos="1830"/>
        <w:tab w:val="right" w:pos="6480"/>
      </w:tabs>
      <w:spacing w:before="120"/>
    </w:pPr>
    <w:rPr>
      <w:rFonts w:ascii="Arial" w:hAnsi="Arial" w:cs="Arial"/>
    </w:rPr>
  </w:style>
  <w:style w:type="character" w:customStyle="1" w:styleId="Job">
    <w:name w:val="Job"/>
    <w:basedOn w:val="DefaultParagraphFont"/>
    <w:rsid w:val="00A65420"/>
  </w:style>
  <w:style w:type="paragraph" w:customStyle="1" w:styleId="JobTitle">
    <w:name w:val="Job Title"/>
    <w:next w:val="Achievement"/>
    <w:rsid w:val="00A65420"/>
    <w:pPr>
      <w:spacing w:after="20"/>
    </w:pPr>
    <w:rPr>
      <w:rFonts w:ascii="Arial" w:hAnsi="Arial"/>
      <w:b/>
      <w:spacing w:val="-10"/>
      <w:lang w:val="en-US" w:eastAsia="en-US"/>
    </w:rPr>
  </w:style>
  <w:style w:type="character" w:customStyle="1" w:styleId="Lead-inEmphasis">
    <w:name w:val="Lead-in Emphasis"/>
    <w:rsid w:val="00A65420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7B30CB"/>
    <w:pPr>
      <w:spacing w:after="40"/>
      <w:ind w:left="2552"/>
    </w:pPr>
    <w:rPr>
      <w:color w:val="0000FF"/>
      <w:spacing w:val="-15"/>
      <w:sz w:val="48"/>
    </w:rPr>
  </w:style>
  <w:style w:type="paragraph" w:customStyle="1" w:styleId="NoTitle">
    <w:name w:val="No Title"/>
    <w:basedOn w:val="Normal"/>
    <w:rsid w:val="00A6542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A65420"/>
    <w:pPr>
      <w:framePr w:hSpace="181" w:vSpace="181" w:wrap="notBeside" w:vAnchor="text" w:hAnchor="text" w:y="1"/>
      <w:spacing w:before="40" w:after="40"/>
    </w:pPr>
  </w:style>
  <w:style w:type="character" w:styleId="PageNumber">
    <w:name w:val="page number"/>
    <w:semiHidden/>
    <w:rsid w:val="00A65420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rsid w:val="000F08DD"/>
    <w:pPr>
      <w:keepLines/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hd w:val="pct25" w:color="00FFFF" w:fill="auto"/>
      <w:ind w:left="34"/>
    </w:pPr>
    <w:rPr>
      <w:rFonts w:ascii="Arial" w:hAnsi="Arial"/>
      <w:b/>
    </w:rPr>
  </w:style>
  <w:style w:type="paragraph" w:customStyle="1" w:styleId="SectionSubtitle">
    <w:name w:val="Section Subtitle"/>
    <w:basedOn w:val="SectionTitle"/>
    <w:next w:val="Normal"/>
    <w:rsid w:val="00A65420"/>
    <w:pPr>
      <w:pBdr>
        <w:top w:val="none" w:sz="0" w:space="0" w:color="auto"/>
      </w:pBdr>
    </w:pPr>
    <w:rPr>
      <w:b w:val="0"/>
      <w:position w:val="6"/>
    </w:rPr>
  </w:style>
  <w:style w:type="paragraph" w:customStyle="1" w:styleId="Bullets">
    <w:name w:val="Bullets"/>
    <w:basedOn w:val="Normal"/>
    <w:rsid w:val="00A65420"/>
    <w:pPr>
      <w:numPr>
        <w:numId w:val="4"/>
      </w:numPr>
    </w:pPr>
  </w:style>
  <w:style w:type="paragraph" w:customStyle="1" w:styleId="PersonalInfo">
    <w:name w:val="Personal Info"/>
    <w:basedOn w:val="Achievement"/>
    <w:rsid w:val="00A65420"/>
    <w:pPr>
      <w:spacing w:before="220"/>
    </w:pPr>
  </w:style>
  <w:style w:type="paragraph" w:customStyle="1" w:styleId="Number">
    <w:name w:val="Number"/>
    <w:basedOn w:val="Normal"/>
    <w:rsid w:val="00A65420"/>
    <w:pPr>
      <w:numPr>
        <w:numId w:val="5"/>
      </w:numPr>
      <w:tabs>
        <w:tab w:val="left" w:pos="652"/>
      </w:tabs>
      <w:ind w:left="369"/>
    </w:pPr>
  </w:style>
  <w:style w:type="paragraph" w:styleId="BodyTextIndent2">
    <w:name w:val="Body Text Indent 2"/>
    <w:basedOn w:val="Normal"/>
    <w:semiHidden/>
    <w:rsid w:val="00A65420"/>
    <w:pPr>
      <w:ind w:left="288"/>
    </w:pPr>
    <w:rPr>
      <w:i/>
    </w:rPr>
  </w:style>
  <w:style w:type="paragraph" w:styleId="BalloonText">
    <w:name w:val="Balloon Text"/>
    <w:basedOn w:val="Normal"/>
    <w:semiHidden/>
    <w:rsid w:val="00A65420"/>
    <w:rPr>
      <w:rFonts w:ascii="Tahoma" w:hAnsi="Tahoma" w:cs="Tahoma"/>
      <w:sz w:val="16"/>
      <w:szCs w:val="16"/>
    </w:rPr>
  </w:style>
  <w:style w:type="paragraph" w:customStyle="1" w:styleId="subsection">
    <w:name w:val="subsection"/>
    <w:basedOn w:val="BodyText"/>
    <w:next w:val="Normal"/>
    <w:rsid w:val="00AC729C"/>
    <w:pPr>
      <w:spacing w:before="40" w:after="0" w:line="240" w:lineRule="auto"/>
      <w:ind w:right="0"/>
    </w:pPr>
    <w:rPr>
      <w:rFonts w:ascii="Arial" w:hAnsi="Arial"/>
      <w:i/>
      <w:sz w:val="18"/>
    </w:rPr>
  </w:style>
  <w:style w:type="paragraph" w:styleId="ListParagraph">
    <w:name w:val="List Paragraph"/>
    <w:basedOn w:val="Normal"/>
    <w:uiPriority w:val="34"/>
    <w:qFormat/>
    <w:rsid w:val="001415B0"/>
    <w:pPr>
      <w:ind w:left="720"/>
    </w:pPr>
  </w:style>
  <w:style w:type="character" w:styleId="Hyperlink">
    <w:name w:val="Hyperlink"/>
    <w:uiPriority w:val="99"/>
    <w:unhideWhenUsed/>
    <w:rsid w:val="008C6E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420"/>
    <w:rPr>
      <w:lang w:eastAsia="en-US"/>
    </w:rPr>
  </w:style>
  <w:style w:type="paragraph" w:styleId="Heading1">
    <w:name w:val="heading 1"/>
    <w:basedOn w:val="HeadingBase"/>
    <w:next w:val="BodyText"/>
    <w:qFormat/>
    <w:rsid w:val="00A65420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A65420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A65420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A65420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A65420"/>
    <w:pPr>
      <w:outlineLvl w:val="4"/>
    </w:pPr>
  </w:style>
  <w:style w:type="paragraph" w:styleId="Heading6">
    <w:name w:val="heading 6"/>
    <w:basedOn w:val="Normal"/>
    <w:next w:val="Normal"/>
    <w:qFormat/>
    <w:rsid w:val="00A65420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65420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C22107"/>
    <w:pPr>
      <w:keepNext/>
      <w:numPr>
        <w:numId w:val="6"/>
      </w:numPr>
      <w:tabs>
        <w:tab w:val="clear" w:pos="720"/>
        <w:tab w:val="num" w:pos="318"/>
        <w:tab w:val="left" w:pos="9232"/>
      </w:tabs>
      <w:spacing w:after="0" w:line="240" w:lineRule="auto"/>
      <w:ind w:left="318" w:right="-17" w:hanging="318"/>
    </w:pPr>
  </w:style>
  <w:style w:type="paragraph" w:customStyle="1" w:styleId="Address1">
    <w:name w:val="Address 1"/>
    <w:basedOn w:val="Normal"/>
    <w:rsid w:val="00A65420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A65420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styleId="BodyTextIndent">
    <w:name w:val="Body Text Indent"/>
    <w:basedOn w:val="BodyText"/>
    <w:semiHidden/>
    <w:rsid w:val="00A65420"/>
    <w:pPr>
      <w:ind w:left="720"/>
    </w:pPr>
  </w:style>
  <w:style w:type="paragraph" w:customStyle="1" w:styleId="CityState">
    <w:name w:val="City/State"/>
    <w:basedOn w:val="BodyText"/>
    <w:next w:val="BodyText"/>
    <w:rsid w:val="00A65420"/>
    <w:pPr>
      <w:keepNext/>
    </w:pPr>
  </w:style>
  <w:style w:type="paragraph" w:customStyle="1" w:styleId="CompanyName">
    <w:name w:val="Company Name"/>
    <w:basedOn w:val="Normal"/>
    <w:next w:val="Normal"/>
    <w:autoRedefine/>
    <w:rsid w:val="00FE526F"/>
    <w:pPr>
      <w:tabs>
        <w:tab w:val="left" w:pos="1629"/>
        <w:tab w:val="left" w:pos="2160"/>
        <w:tab w:val="right" w:pos="6480"/>
      </w:tabs>
      <w:spacing w:before="80" w:line="220" w:lineRule="atLeast"/>
      <w:ind w:left="-108" w:right="74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Normal"/>
    <w:rsid w:val="00A65420"/>
    <w:pPr>
      <w:ind w:right="-357"/>
    </w:pPr>
  </w:style>
  <w:style w:type="paragraph" w:styleId="Date">
    <w:name w:val="Date"/>
    <w:basedOn w:val="BodyText"/>
    <w:semiHidden/>
    <w:rsid w:val="00A65420"/>
    <w:pPr>
      <w:keepNext/>
    </w:pPr>
  </w:style>
  <w:style w:type="paragraph" w:customStyle="1" w:styleId="DocumentLabel">
    <w:name w:val="Document Label"/>
    <w:basedOn w:val="Normal"/>
    <w:next w:val="Normal"/>
    <w:rsid w:val="00A65420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A65420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A65420"/>
    <w:pPr>
      <w:ind w:right="-360"/>
    </w:pPr>
  </w:style>
  <w:style w:type="paragraph" w:styleId="Footer">
    <w:name w:val="footer"/>
    <w:basedOn w:val="HeaderBase"/>
    <w:semiHidden/>
    <w:rsid w:val="00A65420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semiHidden/>
    <w:rsid w:val="00A65420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A65420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0F08DD"/>
    <w:pPr>
      <w:tabs>
        <w:tab w:val="left" w:pos="1204"/>
        <w:tab w:val="left" w:pos="1830"/>
        <w:tab w:val="right" w:pos="6480"/>
      </w:tabs>
      <w:spacing w:before="120"/>
    </w:pPr>
    <w:rPr>
      <w:rFonts w:ascii="Arial" w:hAnsi="Arial" w:cs="Arial"/>
    </w:rPr>
  </w:style>
  <w:style w:type="character" w:customStyle="1" w:styleId="Job">
    <w:name w:val="Job"/>
    <w:basedOn w:val="DefaultParagraphFont"/>
    <w:rsid w:val="00A65420"/>
  </w:style>
  <w:style w:type="paragraph" w:customStyle="1" w:styleId="JobTitle">
    <w:name w:val="Job Title"/>
    <w:next w:val="Achievement"/>
    <w:rsid w:val="00A65420"/>
    <w:pPr>
      <w:spacing w:after="20"/>
    </w:pPr>
    <w:rPr>
      <w:rFonts w:ascii="Arial" w:hAnsi="Arial"/>
      <w:b/>
      <w:spacing w:val="-10"/>
      <w:lang w:val="en-US" w:eastAsia="en-US"/>
    </w:rPr>
  </w:style>
  <w:style w:type="character" w:customStyle="1" w:styleId="Lead-inEmphasis">
    <w:name w:val="Lead-in Emphasis"/>
    <w:rsid w:val="00A65420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7B30CB"/>
    <w:pPr>
      <w:spacing w:after="40"/>
      <w:ind w:left="2552"/>
    </w:pPr>
    <w:rPr>
      <w:color w:val="0000FF"/>
      <w:spacing w:val="-15"/>
      <w:sz w:val="48"/>
    </w:rPr>
  </w:style>
  <w:style w:type="paragraph" w:customStyle="1" w:styleId="NoTitle">
    <w:name w:val="No Title"/>
    <w:basedOn w:val="Normal"/>
    <w:rsid w:val="00A6542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A65420"/>
    <w:pPr>
      <w:framePr w:hSpace="181" w:vSpace="181" w:wrap="notBeside" w:vAnchor="text" w:hAnchor="text" w:y="1"/>
      <w:spacing w:before="40" w:after="40"/>
    </w:pPr>
  </w:style>
  <w:style w:type="character" w:styleId="PageNumber">
    <w:name w:val="page number"/>
    <w:semiHidden/>
    <w:rsid w:val="00A65420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rsid w:val="000F08DD"/>
    <w:pPr>
      <w:keepLines/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hd w:val="pct25" w:color="00FFFF" w:fill="auto"/>
      <w:ind w:left="34"/>
    </w:pPr>
    <w:rPr>
      <w:rFonts w:ascii="Arial" w:hAnsi="Arial"/>
      <w:b/>
    </w:rPr>
  </w:style>
  <w:style w:type="paragraph" w:customStyle="1" w:styleId="SectionSubtitle">
    <w:name w:val="Section Subtitle"/>
    <w:basedOn w:val="SectionTitle"/>
    <w:next w:val="Normal"/>
    <w:rsid w:val="00A65420"/>
    <w:pPr>
      <w:pBdr>
        <w:top w:val="none" w:sz="0" w:space="0" w:color="auto"/>
      </w:pBdr>
    </w:pPr>
    <w:rPr>
      <w:b w:val="0"/>
      <w:position w:val="6"/>
    </w:rPr>
  </w:style>
  <w:style w:type="paragraph" w:customStyle="1" w:styleId="Bullets">
    <w:name w:val="Bullets"/>
    <w:basedOn w:val="Normal"/>
    <w:rsid w:val="00A65420"/>
    <w:pPr>
      <w:numPr>
        <w:numId w:val="4"/>
      </w:numPr>
    </w:pPr>
  </w:style>
  <w:style w:type="paragraph" w:customStyle="1" w:styleId="PersonalInfo">
    <w:name w:val="Personal Info"/>
    <w:basedOn w:val="Achievement"/>
    <w:rsid w:val="00A65420"/>
    <w:pPr>
      <w:spacing w:before="220"/>
    </w:pPr>
  </w:style>
  <w:style w:type="paragraph" w:customStyle="1" w:styleId="Number">
    <w:name w:val="Number"/>
    <w:basedOn w:val="Normal"/>
    <w:rsid w:val="00A65420"/>
    <w:pPr>
      <w:numPr>
        <w:numId w:val="5"/>
      </w:numPr>
      <w:tabs>
        <w:tab w:val="left" w:pos="652"/>
      </w:tabs>
      <w:ind w:left="369"/>
    </w:pPr>
  </w:style>
  <w:style w:type="paragraph" w:styleId="BodyTextIndent2">
    <w:name w:val="Body Text Indent 2"/>
    <w:basedOn w:val="Normal"/>
    <w:semiHidden/>
    <w:rsid w:val="00A65420"/>
    <w:pPr>
      <w:ind w:left="288"/>
    </w:pPr>
    <w:rPr>
      <w:i/>
    </w:rPr>
  </w:style>
  <w:style w:type="paragraph" w:styleId="BalloonText">
    <w:name w:val="Balloon Text"/>
    <w:basedOn w:val="Normal"/>
    <w:semiHidden/>
    <w:rsid w:val="00A65420"/>
    <w:rPr>
      <w:rFonts w:ascii="Tahoma" w:hAnsi="Tahoma" w:cs="Tahoma"/>
      <w:sz w:val="16"/>
      <w:szCs w:val="16"/>
    </w:rPr>
  </w:style>
  <w:style w:type="paragraph" w:customStyle="1" w:styleId="subsection">
    <w:name w:val="subsection"/>
    <w:basedOn w:val="BodyText"/>
    <w:next w:val="Normal"/>
    <w:rsid w:val="00AC729C"/>
    <w:pPr>
      <w:spacing w:before="40" w:after="0" w:line="240" w:lineRule="auto"/>
      <w:ind w:right="0"/>
    </w:pPr>
    <w:rPr>
      <w:rFonts w:ascii="Arial" w:hAnsi="Arial"/>
      <w:i/>
      <w:sz w:val="18"/>
    </w:rPr>
  </w:style>
  <w:style w:type="paragraph" w:styleId="ListParagraph">
    <w:name w:val="List Paragraph"/>
    <w:basedOn w:val="Normal"/>
    <w:uiPriority w:val="34"/>
    <w:qFormat/>
    <w:rsid w:val="001415B0"/>
    <w:pPr>
      <w:ind w:left="720"/>
    </w:pPr>
  </w:style>
  <w:style w:type="character" w:styleId="Hyperlink">
    <w:name w:val="Hyperlink"/>
    <w:uiPriority w:val="99"/>
    <w:unhideWhenUsed/>
    <w:rsid w:val="008C6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ibby0goldsmith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A4CCF-FDAC-40F7-A748-37A5112F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99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4680</CharactersWithSpaces>
  <SharedDoc>false</SharedDoc>
  <HLinks>
    <vt:vector size="18" baseType="variant">
      <vt:variant>
        <vt:i4>7536649</vt:i4>
      </vt:variant>
      <vt:variant>
        <vt:i4>6</vt:i4>
      </vt:variant>
      <vt:variant>
        <vt:i4>0</vt:i4>
      </vt:variant>
      <vt:variant>
        <vt:i4>5</vt:i4>
      </vt:variant>
      <vt:variant>
        <vt:lpwstr>mailto:libby0goldsmith@hotmail.com</vt:lpwstr>
      </vt:variant>
      <vt:variant>
        <vt:lpwstr/>
      </vt:variant>
      <vt:variant>
        <vt:i4>7602178</vt:i4>
      </vt:variant>
      <vt:variant>
        <vt:i4>3</vt:i4>
      </vt:variant>
      <vt:variant>
        <vt:i4>0</vt:i4>
      </vt:variant>
      <vt:variant>
        <vt:i4>5</vt:i4>
      </vt:variant>
      <vt:variant>
        <vt:lpwstr>mailto:mark.bent@uk.yusen-logistics.com</vt:lpwstr>
      </vt:variant>
      <vt:variant>
        <vt:lpwstr/>
      </vt:variant>
      <vt:variant>
        <vt:i4>852081</vt:i4>
      </vt:variant>
      <vt:variant>
        <vt:i4>0</vt:i4>
      </vt:variant>
      <vt:variant>
        <vt:i4>0</vt:i4>
      </vt:variant>
      <vt:variant>
        <vt:i4>5</vt:i4>
      </vt:variant>
      <vt:variant>
        <vt:lpwstr>mailto:anairo2708@hotmail.co.uk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 Sainsbury</dc:creator>
  <dc:description>ALT-F11 says it's New_Improved!</dc:description>
  <cp:lastModifiedBy>Libby</cp:lastModifiedBy>
  <cp:revision>21</cp:revision>
  <cp:lastPrinted>2009-01-05T11:08:00Z</cp:lastPrinted>
  <dcterms:created xsi:type="dcterms:W3CDTF">2011-11-08T14:29:00Z</dcterms:created>
  <dcterms:modified xsi:type="dcterms:W3CDTF">2011-11-15T13:25:00Z</dcterms:modified>
</cp:coreProperties>
</file>