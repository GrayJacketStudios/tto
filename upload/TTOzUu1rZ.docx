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46" w:rsidRPr="004925DC" w:rsidRDefault="00435346" w:rsidP="00AC1C38">
      <w:pPr>
        <w:jc w:val="center"/>
        <w:rPr>
          <w:b/>
          <w:sz w:val="32"/>
          <w:szCs w:val="32"/>
          <w:lang w:val="pt-BR"/>
        </w:rPr>
      </w:pPr>
      <w:r w:rsidRPr="004925DC">
        <w:rPr>
          <w:b/>
          <w:sz w:val="32"/>
          <w:szCs w:val="32"/>
          <w:lang w:val="pt-BR"/>
        </w:rPr>
        <w:t>Mary (Maggie) Kaiser</w:t>
      </w:r>
    </w:p>
    <w:p w:rsidR="00435346" w:rsidRPr="004925DC" w:rsidRDefault="00435346" w:rsidP="00AC1C38">
      <w:pPr>
        <w:jc w:val="center"/>
        <w:rPr>
          <w:lang w:val="pt-BR"/>
        </w:rPr>
      </w:pPr>
      <w:r w:rsidRPr="004925DC">
        <w:rPr>
          <w:lang w:val="pt-BR"/>
        </w:rPr>
        <w:t>269 Santa Beatriz Depto 603</w:t>
      </w:r>
    </w:p>
    <w:p w:rsidR="00435346" w:rsidRDefault="00435346" w:rsidP="00AC1C38">
      <w:pPr>
        <w:jc w:val="center"/>
        <w:rPr>
          <w:lang w:val="pt-BR"/>
        </w:rPr>
      </w:pPr>
      <w:bookmarkStart w:id="0" w:name="_GoBack"/>
      <w:bookmarkEnd w:id="0"/>
      <w:r>
        <w:rPr>
          <w:lang w:val="pt-BR"/>
        </w:rPr>
        <w:t>Providencia, Santiago</w:t>
      </w:r>
    </w:p>
    <w:p w:rsidR="00435346" w:rsidRPr="004925DC" w:rsidRDefault="00435346" w:rsidP="00AC1C38">
      <w:pPr>
        <w:jc w:val="center"/>
        <w:rPr>
          <w:lang w:val="pt-BR"/>
        </w:rPr>
      </w:pPr>
      <w:r>
        <w:rPr>
          <w:lang w:val="pt-BR"/>
        </w:rPr>
        <w:t>Chile</w:t>
      </w:r>
    </w:p>
    <w:p w:rsidR="00435346" w:rsidRPr="004925DC" w:rsidRDefault="00435346" w:rsidP="00AC1C38">
      <w:pPr>
        <w:jc w:val="center"/>
        <w:rPr>
          <w:lang w:val="pt-BR"/>
        </w:rPr>
      </w:pPr>
      <w:r w:rsidRPr="004925DC">
        <w:rPr>
          <w:lang w:val="pt-BR"/>
        </w:rPr>
        <w:fldChar w:fldCharType="begin"/>
      </w:r>
      <w:r w:rsidRPr="004925DC">
        <w:rPr>
          <w:lang w:val="pt-BR"/>
        </w:rPr>
        <w:instrText xml:space="preserve"> HYPERLINK "mailto:makaiser087@gmail.com</w:instrText>
      </w:r>
    </w:p>
    <w:p w:rsidR="00435346" w:rsidRDefault="00435346" w:rsidP="00AC1C38">
      <w:pPr>
        <w:jc w:val="center"/>
      </w:pPr>
      <w:r w:rsidRPr="00A81AC9">
        <w:instrText xml:space="preserve">" </w:instrText>
      </w:r>
      <w:r w:rsidRPr="00A81AC9">
        <w:rPr>
          <w:lang w:val="pt-BR"/>
        </w:rPr>
      </w:r>
      <w:r w:rsidRPr="004925DC">
        <w:rPr>
          <w:lang w:val="pt-BR"/>
        </w:rPr>
        <w:fldChar w:fldCharType="separate"/>
      </w:r>
      <w:r w:rsidRPr="00A81AC9">
        <w:rPr>
          <w:rStyle w:val="Hyperlink"/>
        </w:rPr>
        <w:t>maggiefkaiser087@gmail.com</w:t>
      </w:r>
      <w:r w:rsidRPr="004925DC">
        <w:rPr>
          <w:lang w:val="pt-BR"/>
        </w:rPr>
        <w:fldChar w:fldCharType="end"/>
      </w:r>
    </w:p>
    <w:p w:rsidR="00435346" w:rsidRPr="00A81AC9" w:rsidRDefault="00435346" w:rsidP="00AC1C38">
      <w:pPr>
        <w:jc w:val="center"/>
      </w:pPr>
    </w:p>
    <w:p w:rsidR="00435346" w:rsidRDefault="00435346" w:rsidP="00AC1C38">
      <w:r w:rsidRPr="004925DC">
        <w:rPr>
          <w:b/>
        </w:rPr>
        <w:t>Objective</w:t>
      </w:r>
      <w:r w:rsidRPr="0070494E">
        <w:rPr>
          <w:b/>
        </w:rPr>
        <w:t>:</w:t>
      </w:r>
      <w:r>
        <w:t xml:space="preserve">  to contribute my language and customer service skills to a growing organization. I have experience serving people of all ages and health conditions.   </w:t>
      </w:r>
    </w:p>
    <w:p w:rsidR="00435346" w:rsidRPr="00B92391" w:rsidRDefault="00435346" w:rsidP="00AC1C38"/>
    <w:p w:rsidR="00435346" w:rsidRPr="00B92391" w:rsidRDefault="00435346" w:rsidP="00AC1C38">
      <w:pPr>
        <w:rPr>
          <w:b/>
          <w:sz w:val="24"/>
          <w:szCs w:val="24"/>
        </w:rPr>
      </w:pPr>
      <w:r w:rsidRPr="00B92391">
        <w:rPr>
          <w:b/>
          <w:sz w:val="24"/>
          <w:szCs w:val="24"/>
        </w:rPr>
        <w:t>Education</w:t>
      </w:r>
    </w:p>
    <w:p w:rsidR="00435346" w:rsidRPr="00B92391" w:rsidRDefault="00435346" w:rsidP="00AC1C38">
      <w:pPr>
        <w:rPr>
          <w:b/>
        </w:rPr>
      </w:pPr>
      <w:r w:rsidRPr="00B92391">
        <w:rPr>
          <w:b/>
        </w:rPr>
        <w:t xml:space="preserve">B.A. </w:t>
      </w:r>
      <w:r w:rsidRPr="00B92391">
        <w:t xml:space="preserve">   </w:t>
      </w:r>
      <w:r w:rsidRPr="00B92391">
        <w:tab/>
      </w:r>
      <w:r w:rsidRPr="00B92391">
        <w:tab/>
      </w:r>
      <w:r w:rsidRPr="00B92391">
        <w:rPr>
          <w:b/>
        </w:rPr>
        <w:t>University of Wisconsin-Stevens Point</w:t>
      </w:r>
      <w:r>
        <w:rPr>
          <w:b/>
        </w:rPr>
        <w:t xml:space="preserve">                   Stevens Point, Wisconsin</w:t>
      </w:r>
    </w:p>
    <w:p w:rsidR="00435346" w:rsidRDefault="00435346" w:rsidP="00AC1C38">
      <w:r>
        <w:rPr>
          <w:b/>
        </w:rPr>
        <w:t>5/2010</w:t>
      </w:r>
      <w:r>
        <w:tab/>
      </w:r>
      <w:r>
        <w:tab/>
        <w:t>Major:</w:t>
      </w:r>
      <w:r w:rsidRPr="00B92391">
        <w:t xml:space="preserve"> </w:t>
      </w:r>
      <w:r>
        <w:t>Sociology</w:t>
      </w:r>
      <w:r w:rsidRPr="00B92391">
        <w:t xml:space="preserve"> </w:t>
      </w:r>
      <w:r>
        <w:tab/>
      </w:r>
    </w:p>
    <w:p w:rsidR="00435346" w:rsidRPr="00B92391" w:rsidRDefault="00435346" w:rsidP="000B7B73">
      <w:pPr>
        <w:ind w:left="720" w:firstLine="720"/>
      </w:pPr>
      <w:r>
        <w:t>Minor: Spanish</w:t>
      </w:r>
    </w:p>
    <w:p w:rsidR="00435346" w:rsidRPr="00B92391" w:rsidRDefault="00435346" w:rsidP="00AC1C38">
      <w:r w:rsidRPr="00383A62">
        <w:rPr>
          <w:b/>
        </w:rPr>
        <w:t>1/08-5/08</w:t>
      </w:r>
      <w:r>
        <w:tab/>
      </w:r>
      <w:r w:rsidRPr="00A81AC9">
        <w:rPr>
          <w:b/>
        </w:rPr>
        <w:t>University</w:t>
      </w:r>
      <w:r w:rsidRPr="008C019A">
        <w:t xml:space="preserve"> </w:t>
      </w:r>
      <w:r w:rsidRPr="00A81AC9">
        <w:rPr>
          <w:b/>
        </w:rPr>
        <w:t xml:space="preserve">of Valladolid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      </w:t>
      </w:r>
      <w:r w:rsidRPr="00A81AC9">
        <w:rPr>
          <w:b/>
        </w:rPr>
        <w:t>Valladolid, Spain</w:t>
      </w:r>
    </w:p>
    <w:p w:rsidR="00435346" w:rsidRDefault="00435346" w:rsidP="00540730">
      <w:pPr>
        <w:rPr>
          <w:b/>
        </w:rPr>
      </w:pPr>
    </w:p>
    <w:p w:rsidR="00435346" w:rsidRDefault="00435346" w:rsidP="003243B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Skills</w:t>
      </w:r>
    </w:p>
    <w:p w:rsidR="00435346" w:rsidRPr="003243BD" w:rsidRDefault="00435346" w:rsidP="003243BD">
      <w:r w:rsidRPr="003243BD">
        <w:t>Word, PowerPoint, Excel, Publisher, Outlook, photo imaging, social networking tools</w:t>
      </w:r>
    </w:p>
    <w:p w:rsidR="00435346" w:rsidRDefault="00435346" w:rsidP="003243BD">
      <w:pPr>
        <w:rPr>
          <w:b/>
          <w:sz w:val="24"/>
          <w:szCs w:val="24"/>
        </w:rPr>
      </w:pPr>
    </w:p>
    <w:p w:rsidR="00435346" w:rsidRDefault="00435346" w:rsidP="00540730">
      <w:pPr>
        <w:rPr>
          <w:b/>
          <w:sz w:val="24"/>
          <w:szCs w:val="24"/>
        </w:rPr>
      </w:pPr>
      <w:r w:rsidRPr="00E415A5">
        <w:rPr>
          <w:b/>
          <w:sz w:val="24"/>
          <w:szCs w:val="24"/>
        </w:rPr>
        <w:t>Experience</w:t>
      </w:r>
    </w:p>
    <w:p w:rsidR="00435346" w:rsidRDefault="00435346" w:rsidP="00540730">
      <w:pPr>
        <w:rPr>
          <w:b/>
        </w:rPr>
      </w:pPr>
      <w:r w:rsidRPr="004925DC">
        <w:rPr>
          <w:b/>
          <w:i/>
          <w:u w:val="single"/>
        </w:rPr>
        <w:t>D</w:t>
      </w:r>
      <w:r>
        <w:rPr>
          <w:b/>
          <w:i/>
          <w:u w:val="single"/>
        </w:rPr>
        <w:t>uocUC</w:t>
      </w:r>
      <w:r>
        <w:t xml:space="preserve"> Santiago, Chile 02/2011-Present                  </w:t>
      </w:r>
      <w:r>
        <w:tab/>
      </w:r>
      <w:r>
        <w:tab/>
      </w:r>
      <w:r>
        <w:tab/>
        <w:t xml:space="preserve">     </w:t>
      </w:r>
      <w:r w:rsidRPr="00DB3F8D">
        <w:t xml:space="preserve">  </w:t>
      </w:r>
      <w:r w:rsidRPr="00CF7E7E">
        <w:rPr>
          <w:b/>
        </w:rPr>
        <w:t>Professor, English</w:t>
      </w:r>
    </w:p>
    <w:p w:rsidR="00435346" w:rsidRDefault="00435346" w:rsidP="00CF7E7E">
      <w:pPr>
        <w:pStyle w:val="ListParagraph"/>
        <w:numPr>
          <w:ilvl w:val="0"/>
          <w:numId w:val="6"/>
        </w:numPr>
      </w:pPr>
      <w:r>
        <w:t>Taught introductory and intermediate English classes to working professionals</w:t>
      </w:r>
    </w:p>
    <w:p w:rsidR="00435346" w:rsidRPr="00DB3F8D" w:rsidRDefault="00435346" w:rsidP="00CF7E7E">
      <w:pPr>
        <w:pStyle w:val="ListParagraph"/>
        <w:numPr>
          <w:ilvl w:val="0"/>
          <w:numId w:val="6"/>
        </w:numPr>
      </w:pPr>
      <w:r>
        <w:t xml:space="preserve">Developed curriculum, quizzes and exams; scored and evaluated performance </w:t>
      </w:r>
    </w:p>
    <w:p w:rsidR="00435346" w:rsidRPr="00CF7E7E" w:rsidRDefault="00435346" w:rsidP="00540730">
      <w:pPr>
        <w:rPr>
          <w:b/>
        </w:rPr>
      </w:pPr>
    </w:p>
    <w:p w:rsidR="00435346" w:rsidRPr="006B6AE5" w:rsidRDefault="00435346" w:rsidP="00540730">
      <w:pPr>
        <w:rPr>
          <w:b/>
        </w:rPr>
      </w:pPr>
      <w:r w:rsidRPr="006B6AE5">
        <w:rPr>
          <w:b/>
          <w:i/>
          <w:u w:val="single"/>
        </w:rPr>
        <w:t>Sentry Insurance</w:t>
      </w:r>
      <w:r w:rsidRPr="001E6BC1">
        <w:t xml:space="preserve"> </w:t>
      </w:r>
      <w:r w:rsidRPr="006B6AE5">
        <w:t>Stevens Point, WI</w:t>
      </w:r>
      <w:r>
        <w:t xml:space="preserve">   </w:t>
      </w:r>
      <w:r w:rsidRPr="001E6BC1">
        <w:t>01/2009-</w:t>
      </w:r>
      <w:r>
        <w:t>11/2010</w:t>
      </w:r>
      <w:r>
        <w:rPr>
          <w:b/>
        </w:rPr>
        <w:t xml:space="preserve">   </w:t>
      </w:r>
      <w:r>
        <w:rPr>
          <w:b/>
        </w:rPr>
        <w:tab/>
        <w:t xml:space="preserve">    </w:t>
      </w:r>
      <w:r w:rsidRPr="006B6AE5">
        <w:rPr>
          <w:b/>
        </w:rPr>
        <w:t>Bilingual Claims Technician</w:t>
      </w:r>
    </w:p>
    <w:p w:rsidR="00435346" w:rsidRPr="006B6AE5" w:rsidRDefault="00435346" w:rsidP="006B6AE5">
      <w:pPr>
        <w:numPr>
          <w:ilvl w:val="0"/>
          <w:numId w:val="5"/>
        </w:numPr>
      </w:pPr>
      <w:r>
        <w:t>D</w:t>
      </w:r>
      <w:r w:rsidRPr="006B6AE5">
        <w:t xml:space="preserve">irect commercial </w:t>
      </w:r>
      <w:r>
        <w:t xml:space="preserve">(workers’ compensation, transportation) </w:t>
      </w:r>
      <w:r w:rsidRPr="006B6AE5">
        <w:t>claims</w:t>
      </w:r>
    </w:p>
    <w:p w:rsidR="00435346" w:rsidRPr="006B6AE5" w:rsidRDefault="00435346" w:rsidP="006B6AE5">
      <w:pPr>
        <w:numPr>
          <w:ilvl w:val="0"/>
          <w:numId w:val="5"/>
        </w:numPr>
      </w:pPr>
      <w:r w:rsidRPr="006B6AE5">
        <w:t>Serve as Spanish-English translator</w:t>
      </w:r>
    </w:p>
    <w:p w:rsidR="00435346" w:rsidRDefault="00435346" w:rsidP="00540730">
      <w:pPr>
        <w:rPr>
          <w:b/>
          <w:sz w:val="24"/>
          <w:szCs w:val="24"/>
        </w:rPr>
      </w:pPr>
    </w:p>
    <w:p w:rsidR="00435346" w:rsidRPr="00C169F9" w:rsidRDefault="00435346" w:rsidP="00DB3F8D">
      <w:pPr>
        <w:ind w:right="-450"/>
        <w:rPr>
          <w:i/>
        </w:rPr>
      </w:pPr>
      <w:r w:rsidRPr="0070494E">
        <w:rPr>
          <w:b/>
          <w:i/>
          <w:u w:val="single"/>
        </w:rPr>
        <w:t>Jewish Community Center</w:t>
      </w:r>
      <w:r>
        <w:rPr>
          <w:b/>
          <w:i/>
          <w:u w:val="single"/>
        </w:rPr>
        <w:t xml:space="preserve"> </w:t>
      </w:r>
      <w:r>
        <w:t xml:space="preserve">Whitefish Bay, </w:t>
      </w:r>
      <w:r w:rsidRPr="006B6AE5">
        <w:t>WI</w:t>
      </w:r>
      <w:r>
        <w:t xml:space="preserve">  </w:t>
      </w:r>
      <w:r w:rsidRPr="00C169F9">
        <w:t>12/03-</w:t>
      </w:r>
      <w:r>
        <w:t xml:space="preserve">2/2011  </w:t>
      </w:r>
      <w:r w:rsidRPr="004925DC">
        <w:rPr>
          <w:b/>
        </w:rPr>
        <w:t>Customer Service Representative</w:t>
      </w:r>
    </w:p>
    <w:p w:rsidR="00435346" w:rsidRPr="0070494E" w:rsidRDefault="00435346" w:rsidP="00DB3F8D">
      <w:pPr>
        <w:pStyle w:val="ListParagraph"/>
        <w:numPr>
          <w:ilvl w:val="0"/>
          <w:numId w:val="1"/>
        </w:numPr>
      </w:pPr>
      <w:r>
        <w:t>Initi</w:t>
      </w:r>
      <w:r w:rsidRPr="0070494E">
        <w:t>al</w:t>
      </w:r>
      <w:r>
        <w:t xml:space="preserve"> contact for incoming members and guests in  person and phone </w:t>
      </w:r>
    </w:p>
    <w:p w:rsidR="00435346" w:rsidRDefault="00435346" w:rsidP="00DB3F8D">
      <w:pPr>
        <w:numPr>
          <w:ilvl w:val="0"/>
          <w:numId w:val="1"/>
        </w:numPr>
      </w:pPr>
      <w:r>
        <w:t>File members’ billing information, sign</w:t>
      </w:r>
      <w:r w:rsidRPr="0070494E">
        <w:t xml:space="preserve"> in members</w:t>
      </w:r>
      <w:r>
        <w:t>, enroll members for classes</w:t>
      </w:r>
    </w:p>
    <w:p w:rsidR="00435346" w:rsidRPr="003243BD" w:rsidRDefault="00435346" w:rsidP="00DB3F8D">
      <w:pPr>
        <w:numPr>
          <w:ilvl w:val="0"/>
          <w:numId w:val="1"/>
        </w:numPr>
        <w:rPr>
          <w:b/>
        </w:rPr>
      </w:pPr>
      <w:r>
        <w:t>Troubleshoot online registration for remote members</w:t>
      </w:r>
    </w:p>
    <w:p w:rsidR="00435346" w:rsidRDefault="00435346" w:rsidP="00DB3F8D">
      <w:pPr>
        <w:pStyle w:val="ListParagraph"/>
        <w:numPr>
          <w:ilvl w:val="0"/>
          <w:numId w:val="1"/>
        </w:numPr>
      </w:pPr>
      <w:r>
        <w:t xml:space="preserve">Performed all maintenance for </w:t>
      </w:r>
      <w:r w:rsidRPr="003243BD">
        <w:t>Women’s Health Center</w:t>
      </w:r>
      <w:r>
        <w:t xml:space="preserve"> elite facility</w:t>
      </w:r>
    </w:p>
    <w:p w:rsidR="00435346" w:rsidRDefault="00435346" w:rsidP="00B92391">
      <w:pPr>
        <w:rPr>
          <w:b/>
          <w:i/>
          <w:u w:val="single"/>
        </w:rPr>
      </w:pPr>
    </w:p>
    <w:p w:rsidR="00435346" w:rsidRPr="00B92391" w:rsidRDefault="00435346" w:rsidP="00B92391">
      <w:pPr>
        <w:rPr>
          <w:b/>
        </w:rPr>
      </w:pPr>
      <w:r>
        <w:rPr>
          <w:b/>
          <w:i/>
          <w:u w:val="single"/>
        </w:rPr>
        <w:t>Marquette University Child Care</w:t>
      </w:r>
      <w:r w:rsidRPr="001E6BC1">
        <w:t xml:space="preserve">  </w:t>
      </w:r>
      <w:r w:rsidRPr="006B6AE5">
        <w:t>Milwaukee, WI</w:t>
      </w:r>
      <w:r>
        <w:t xml:space="preserve"> </w:t>
      </w:r>
      <w:r w:rsidRPr="001E6BC1">
        <w:t xml:space="preserve">summers </w:t>
      </w:r>
      <w:r>
        <w:t>20</w:t>
      </w:r>
      <w:r w:rsidRPr="001E6BC1">
        <w:t>07</w:t>
      </w:r>
      <w:r>
        <w:t>-2010</w:t>
      </w:r>
      <w:r>
        <w:rPr>
          <w:b/>
        </w:rPr>
        <w:t xml:space="preserve"> </w:t>
      </w:r>
      <w:r w:rsidRPr="00B92391">
        <w:rPr>
          <w:b/>
        </w:rPr>
        <w:t>Child Care Attendant</w:t>
      </w:r>
      <w:r w:rsidRPr="00B92391">
        <w:rPr>
          <w:b/>
        </w:rPr>
        <w:tab/>
      </w:r>
    </w:p>
    <w:p w:rsidR="00435346" w:rsidRPr="00B92391" w:rsidRDefault="00435346" w:rsidP="008C019A">
      <w:pPr>
        <w:ind w:left="720"/>
      </w:pPr>
    </w:p>
    <w:p w:rsidR="00435346" w:rsidRPr="008C019A" w:rsidRDefault="00435346" w:rsidP="00540730">
      <w:pPr>
        <w:rPr>
          <w:b/>
        </w:rPr>
      </w:pPr>
      <w:r w:rsidRPr="00B92391">
        <w:rPr>
          <w:b/>
          <w:i/>
          <w:u w:val="single"/>
        </w:rPr>
        <w:t>Sweeney’s Books</w:t>
      </w:r>
      <w:r w:rsidRPr="001E6BC1">
        <w:t xml:space="preserve">   </w:t>
      </w:r>
      <w:r w:rsidRPr="00B92391">
        <w:t>Milwaukee, WI</w:t>
      </w:r>
      <w:r>
        <w:t xml:space="preserve"> summer 2008                 </w:t>
      </w:r>
      <w:r w:rsidRPr="008C019A">
        <w:rPr>
          <w:b/>
        </w:rPr>
        <w:t>Customer Service Representative</w:t>
      </w:r>
      <w:r>
        <w:rPr>
          <w:b/>
        </w:rPr>
        <w:tab/>
      </w:r>
    </w:p>
    <w:p w:rsidR="00435346" w:rsidRDefault="00435346" w:rsidP="00540730">
      <w:pPr>
        <w:rPr>
          <w:b/>
          <w:sz w:val="24"/>
          <w:szCs w:val="24"/>
        </w:rPr>
      </w:pPr>
    </w:p>
    <w:p w:rsidR="00435346" w:rsidRPr="006362C6" w:rsidRDefault="00435346" w:rsidP="00540730">
      <w:pPr>
        <w:rPr>
          <w:b/>
          <w:lang w:val="es-ES_tradnl"/>
        </w:rPr>
      </w:pPr>
      <w:r w:rsidRPr="006362C6">
        <w:rPr>
          <w:b/>
          <w:i/>
          <w:u w:val="single"/>
          <w:lang w:val="es-ES_tradnl"/>
        </w:rPr>
        <w:t>Paraguay Hecho a Mano</w:t>
      </w:r>
      <w:r w:rsidRPr="001E6BC1">
        <w:rPr>
          <w:lang w:val="es-ES_tradnl"/>
        </w:rPr>
        <w:t xml:space="preserve">  </w:t>
      </w:r>
      <w:r w:rsidRPr="006362C6">
        <w:rPr>
          <w:lang w:val="es-ES_tradnl"/>
        </w:rPr>
        <w:t>Asunción, Paraguay</w:t>
      </w:r>
      <w:r w:rsidRPr="006362C6">
        <w:rPr>
          <w:b/>
          <w:lang w:val="es-ES_tradnl"/>
        </w:rPr>
        <w:tab/>
      </w:r>
      <w:r w:rsidRPr="00C169F9">
        <w:rPr>
          <w:lang w:val="es-ES_tradnl"/>
        </w:rPr>
        <w:t>summer 2007</w:t>
      </w:r>
      <w:r>
        <w:rPr>
          <w:b/>
          <w:lang w:val="es-ES_tradnl"/>
        </w:rPr>
        <w:t xml:space="preserve">   </w:t>
      </w:r>
      <w:r>
        <w:rPr>
          <w:b/>
          <w:lang w:val="es-ES_tradnl"/>
        </w:rPr>
        <w:tab/>
      </w:r>
      <w:r>
        <w:rPr>
          <w:b/>
          <w:lang w:val="es-ES_tradnl"/>
        </w:rPr>
        <w:tab/>
        <w:t>Intake Assistant</w:t>
      </w:r>
    </w:p>
    <w:p w:rsidR="00435346" w:rsidRPr="00CF7E7E" w:rsidRDefault="00435346" w:rsidP="00540730">
      <w:pPr>
        <w:numPr>
          <w:ilvl w:val="0"/>
          <w:numId w:val="4"/>
        </w:numPr>
        <w:rPr>
          <w:b/>
          <w:sz w:val="24"/>
          <w:szCs w:val="24"/>
        </w:rPr>
      </w:pPr>
      <w:r w:rsidRPr="008C019A">
        <w:t>Interviewed artisan fam</w:t>
      </w:r>
      <w:r>
        <w:t>i</w:t>
      </w:r>
      <w:r w:rsidRPr="008C019A">
        <w:t>lies</w:t>
      </w:r>
      <w:r>
        <w:t xml:space="preserve"> translating Spanish responses to English</w:t>
      </w:r>
    </w:p>
    <w:p w:rsidR="00435346" w:rsidRPr="00125B15" w:rsidRDefault="00435346" w:rsidP="00540730">
      <w:pPr>
        <w:numPr>
          <w:ilvl w:val="0"/>
          <w:numId w:val="4"/>
        </w:numPr>
        <w:rPr>
          <w:b/>
          <w:sz w:val="24"/>
          <w:szCs w:val="24"/>
        </w:rPr>
      </w:pPr>
      <w:r>
        <w:t>Tutored children in school work and in English, learned Guarani</w:t>
      </w:r>
    </w:p>
    <w:p w:rsidR="00435346" w:rsidRPr="00125B15" w:rsidRDefault="00435346" w:rsidP="00125B15">
      <w:pPr>
        <w:ind w:left="720"/>
        <w:rPr>
          <w:b/>
          <w:sz w:val="24"/>
          <w:szCs w:val="24"/>
        </w:rPr>
      </w:pPr>
    </w:p>
    <w:p w:rsidR="00435346" w:rsidRDefault="00435346" w:rsidP="00AC1C38">
      <w:pPr>
        <w:rPr>
          <w:b/>
          <w:sz w:val="24"/>
          <w:szCs w:val="24"/>
        </w:rPr>
      </w:pPr>
      <w:r w:rsidRPr="0070494E">
        <w:rPr>
          <w:b/>
          <w:i/>
          <w:u w:val="single"/>
        </w:rPr>
        <w:t>Milwaukee Wave Soccer Team Camp</w:t>
      </w:r>
      <w:r w:rsidRPr="0070494E">
        <w:rPr>
          <w:b/>
          <w:i/>
        </w:rPr>
        <w:tab/>
      </w:r>
      <w:r w:rsidRPr="00C169F9">
        <w:t>summers 2003-4, 2006</w:t>
      </w:r>
      <w:r>
        <w:t xml:space="preserve">  </w:t>
      </w:r>
      <w:r w:rsidRPr="001E6BC1">
        <w:rPr>
          <w:b/>
        </w:rPr>
        <w:t xml:space="preserve">Minikickers </w:t>
      </w:r>
      <w:r w:rsidRPr="00F57F00">
        <w:rPr>
          <w:b/>
        </w:rPr>
        <w:t>Coach</w:t>
      </w:r>
      <w:r>
        <w:t xml:space="preserve"> (ages 4-6) </w:t>
      </w:r>
    </w:p>
    <w:p w:rsidR="00435346" w:rsidRDefault="00435346" w:rsidP="00A23331">
      <w:pPr>
        <w:rPr>
          <w:b/>
          <w:sz w:val="24"/>
          <w:szCs w:val="24"/>
        </w:rPr>
      </w:pPr>
    </w:p>
    <w:p w:rsidR="00435346" w:rsidRPr="00312880" w:rsidRDefault="00435346" w:rsidP="00AC1C38">
      <w:pPr>
        <w:rPr>
          <w:b/>
          <w:sz w:val="24"/>
          <w:szCs w:val="24"/>
        </w:rPr>
      </w:pPr>
      <w:r w:rsidRPr="00312880">
        <w:rPr>
          <w:b/>
          <w:sz w:val="24"/>
          <w:szCs w:val="24"/>
        </w:rPr>
        <w:t>Activities</w:t>
      </w:r>
    </w:p>
    <w:p w:rsidR="00435346" w:rsidRPr="00730235" w:rsidRDefault="00435346" w:rsidP="00B92391">
      <w:pPr>
        <w:rPr>
          <w:sz w:val="19"/>
          <w:szCs w:val="19"/>
        </w:rPr>
      </w:pPr>
      <w:r w:rsidRPr="00730235">
        <w:rPr>
          <w:sz w:val="19"/>
          <w:szCs w:val="19"/>
        </w:rPr>
        <w:t>UWSP Sociology and Social Work Organization Club</w:t>
      </w:r>
      <w:r>
        <w:rPr>
          <w:sz w:val="19"/>
          <w:szCs w:val="19"/>
        </w:rPr>
        <w:t>, President 2009-2010</w:t>
      </w:r>
    </w:p>
    <w:p w:rsidR="00435346" w:rsidRPr="00730235" w:rsidRDefault="00435346" w:rsidP="00C169F9">
      <w:pPr>
        <w:rPr>
          <w:sz w:val="19"/>
          <w:szCs w:val="19"/>
        </w:rPr>
      </w:pPr>
      <w:r w:rsidRPr="00730235">
        <w:rPr>
          <w:sz w:val="19"/>
          <w:szCs w:val="19"/>
        </w:rPr>
        <w:t>National Thespian Society inductee June 2005</w:t>
      </w:r>
    </w:p>
    <w:p w:rsidR="00435346" w:rsidRPr="00730235" w:rsidRDefault="00435346" w:rsidP="00AC1C38">
      <w:pPr>
        <w:rPr>
          <w:sz w:val="19"/>
          <w:szCs w:val="19"/>
        </w:rPr>
      </w:pPr>
      <w:r w:rsidRPr="00730235">
        <w:rPr>
          <w:sz w:val="19"/>
          <w:szCs w:val="19"/>
        </w:rPr>
        <w:t xml:space="preserve">Future Business Leaders of America- developed brochure, managed sound for Prom fashion show </w:t>
      </w:r>
    </w:p>
    <w:p w:rsidR="00435346" w:rsidRDefault="00435346" w:rsidP="00AC1C38">
      <w:pPr>
        <w:rPr>
          <w:sz w:val="19"/>
          <w:szCs w:val="19"/>
        </w:rPr>
      </w:pPr>
      <w:r w:rsidRPr="00730235">
        <w:rPr>
          <w:sz w:val="19"/>
          <w:szCs w:val="19"/>
        </w:rPr>
        <w:t>Extensive experience in theatre crew and set construction</w:t>
      </w:r>
    </w:p>
    <w:p w:rsidR="00435346" w:rsidRDefault="00435346" w:rsidP="00AC1C38">
      <w:pPr>
        <w:rPr>
          <w:sz w:val="19"/>
          <w:szCs w:val="19"/>
        </w:rPr>
      </w:pPr>
      <w:r>
        <w:rPr>
          <w:sz w:val="19"/>
          <w:szCs w:val="19"/>
        </w:rPr>
        <w:t>Certified in Cardiopulmonary Resuscitation (CPR)</w:t>
      </w:r>
    </w:p>
    <w:p w:rsidR="00435346" w:rsidRPr="00B92391" w:rsidRDefault="00435346" w:rsidP="00AC1C38">
      <w:r>
        <w:rPr>
          <w:sz w:val="19"/>
          <w:szCs w:val="19"/>
        </w:rPr>
        <w:t>TESOL, TEFL, TEFOL Certificate from Oxford Seminars</w:t>
      </w:r>
    </w:p>
    <w:sectPr w:rsidR="00435346" w:rsidRPr="00B92391" w:rsidSect="00ED10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7597"/>
    <w:multiLevelType w:val="hybridMultilevel"/>
    <w:tmpl w:val="02C24164"/>
    <w:lvl w:ilvl="0" w:tplc="BBE27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322329"/>
    <w:multiLevelType w:val="hybridMultilevel"/>
    <w:tmpl w:val="2536D8D2"/>
    <w:lvl w:ilvl="0" w:tplc="DBCEF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7139AE"/>
    <w:multiLevelType w:val="hybridMultilevel"/>
    <w:tmpl w:val="285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92846"/>
    <w:multiLevelType w:val="hybridMultilevel"/>
    <w:tmpl w:val="79FA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F45F8"/>
    <w:multiLevelType w:val="hybridMultilevel"/>
    <w:tmpl w:val="16AE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E4107"/>
    <w:multiLevelType w:val="hybridMultilevel"/>
    <w:tmpl w:val="DC3EE146"/>
    <w:lvl w:ilvl="0" w:tplc="BBE27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5A7A57"/>
    <w:multiLevelType w:val="hybridMultilevel"/>
    <w:tmpl w:val="5CACA1E6"/>
    <w:lvl w:ilvl="0" w:tplc="DBCEF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C38"/>
    <w:rsid w:val="0001776E"/>
    <w:rsid w:val="000232A1"/>
    <w:rsid w:val="000270F9"/>
    <w:rsid w:val="0008236D"/>
    <w:rsid w:val="000A622A"/>
    <w:rsid w:val="000B7B73"/>
    <w:rsid w:val="000C63C0"/>
    <w:rsid w:val="000F2508"/>
    <w:rsid w:val="00125B15"/>
    <w:rsid w:val="00185AAB"/>
    <w:rsid w:val="001D41C4"/>
    <w:rsid w:val="001D4F99"/>
    <w:rsid w:val="001E669B"/>
    <w:rsid w:val="001E6BC1"/>
    <w:rsid w:val="00205E20"/>
    <w:rsid w:val="002576FD"/>
    <w:rsid w:val="002D0C78"/>
    <w:rsid w:val="00305316"/>
    <w:rsid w:val="00312880"/>
    <w:rsid w:val="003243BD"/>
    <w:rsid w:val="00364C2E"/>
    <w:rsid w:val="003810E6"/>
    <w:rsid w:val="00383A62"/>
    <w:rsid w:val="00425245"/>
    <w:rsid w:val="00435346"/>
    <w:rsid w:val="004925DC"/>
    <w:rsid w:val="00501A40"/>
    <w:rsid w:val="005255EA"/>
    <w:rsid w:val="00540730"/>
    <w:rsid w:val="005A10B6"/>
    <w:rsid w:val="006362C6"/>
    <w:rsid w:val="00667A16"/>
    <w:rsid w:val="006B6AE5"/>
    <w:rsid w:val="0070494E"/>
    <w:rsid w:val="00730235"/>
    <w:rsid w:val="007B7CED"/>
    <w:rsid w:val="007D378B"/>
    <w:rsid w:val="007E44EC"/>
    <w:rsid w:val="007F48EE"/>
    <w:rsid w:val="008808D8"/>
    <w:rsid w:val="008C019A"/>
    <w:rsid w:val="008F3B0B"/>
    <w:rsid w:val="00932412"/>
    <w:rsid w:val="0096780E"/>
    <w:rsid w:val="0099514B"/>
    <w:rsid w:val="00A05C4B"/>
    <w:rsid w:val="00A23331"/>
    <w:rsid w:val="00A81AC9"/>
    <w:rsid w:val="00A86FD3"/>
    <w:rsid w:val="00AC1C38"/>
    <w:rsid w:val="00B11F32"/>
    <w:rsid w:val="00B92391"/>
    <w:rsid w:val="00B93E6F"/>
    <w:rsid w:val="00BD78EC"/>
    <w:rsid w:val="00BE4E1F"/>
    <w:rsid w:val="00C0133E"/>
    <w:rsid w:val="00C053D9"/>
    <w:rsid w:val="00C169F9"/>
    <w:rsid w:val="00C21D48"/>
    <w:rsid w:val="00C70509"/>
    <w:rsid w:val="00CE1064"/>
    <w:rsid w:val="00CF7E7E"/>
    <w:rsid w:val="00D64F37"/>
    <w:rsid w:val="00DB3F8D"/>
    <w:rsid w:val="00E10C2E"/>
    <w:rsid w:val="00E415A5"/>
    <w:rsid w:val="00E7700B"/>
    <w:rsid w:val="00E86DE0"/>
    <w:rsid w:val="00EC0BCA"/>
    <w:rsid w:val="00ED103A"/>
    <w:rsid w:val="00EE11F2"/>
    <w:rsid w:val="00F57F00"/>
    <w:rsid w:val="00F61218"/>
    <w:rsid w:val="00F94E0B"/>
    <w:rsid w:val="00FD73AB"/>
    <w:rsid w:val="00FF4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3A"/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1C3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6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rsid w:val="008808D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808D8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808D8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80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808D8"/>
    <w:rPr>
      <w:b/>
      <w:bCs/>
    </w:rPr>
  </w:style>
  <w:style w:type="paragraph" w:styleId="ListParagraph">
    <w:name w:val="List Paragraph"/>
    <w:basedOn w:val="Normal"/>
    <w:uiPriority w:val="99"/>
    <w:qFormat/>
    <w:rsid w:val="00C16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1</Pages>
  <Words>343</Words>
  <Characters>1958</Characters>
  <Application>Microsoft Office Outlook</Application>
  <DocSecurity>0</DocSecurity>
  <Lines>0</Lines>
  <Paragraphs>0</Paragraphs>
  <ScaleCrop>false</ScaleCrop>
  <Company>Marquette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Maggie Kaiser</dc:title>
  <dc:subject/>
  <dc:creator>Kaiser</dc:creator>
  <cp:keywords/>
  <dc:description/>
  <cp:lastModifiedBy>Kate M. Kaiser</cp:lastModifiedBy>
  <cp:revision>2</cp:revision>
  <cp:lastPrinted>2006-08-30T04:23:00Z</cp:lastPrinted>
  <dcterms:created xsi:type="dcterms:W3CDTF">2011-11-07T22:04:00Z</dcterms:created>
  <dcterms:modified xsi:type="dcterms:W3CDTF">2011-11-07T22:04:00Z</dcterms:modified>
</cp:coreProperties>
</file>